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21AED" w14:textId="1FBF7F42" w:rsidR="0030531D" w:rsidRDefault="002F0150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8" behindDoc="1" locked="0" layoutInCell="1" allowOverlap="1" wp14:anchorId="24137E2E" wp14:editId="041D7CAD">
                <wp:simplePos x="0" y="0"/>
                <wp:positionH relativeFrom="margin">
                  <wp:align>center</wp:align>
                </wp:positionH>
                <wp:positionV relativeFrom="page">
                  <wp:posOffset>640080</wp:posOffset>
                </wp:positionV>
                <wp:extent cx="7269480" cy="826770"/>
                <wp:effectExtent l="0" t="0" r="7620" b="0"/>
                <wp:wrapNone/>
                <wp:docPr id="331849909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9480" cy="826770"/>
                          <a:chOff x="0" y="0"/>
                          <a:chExt cx="7315560" cy="1215720"/>
                        </a:xfrm>
                      </wpg:grpSpPr>
                      <wps:wsp>
                        <wps:cNvPr id="1606764589" name="Rectangle 51"/>
                        <wps:cNvSpPr/>
                        <wps:spPr>
                          <a:xfrm>
                            <a:off x="0" y="0"/>
                            <a:ext cx="7315560" cy="113004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7312660"/>
                              <a:gd name="f7" fmla="val 1129665"/>
                              <a:gd name="f8" fmla="val 3619500"/>
                              <a:gd name="f9" fmla="val 733425"/>
                              <a:gd name="f10" fmla="val 1091565"/>
                              <a:gd name="f11" fmla="+- 0 0 0"/>
                              <a:gd name="f12" fmla="*/ f3 1 7312660"/>
                              <a:gd name="f13" fmla="*/ f4 1 1129665"/>
                              <a:gd name="f14" fmla="val f5"/>
                              <a:gd name="f15" fmla="val f6"/>
                              <a:gd name="f16" fmla="val f7"/>
                              <a:gd name="f17" fmla="*/ f11 f0 1"/>
                              <a:gd name="f18" fmla="+- f16 0 f14"/>
                              <a:gd name="f19" fmla="+- f15 0 f14"/>
                              <a:gd name="f20" fmla="*/ f17 1 f2"/>
                              <a:gd name="f21" fmla="*/ f19 1 7312660"/>
                              <a:gd name="f22" fmla="*/ f18 1 1129665"/>
                              <a:gd name="f23" fmla="*/ 0 f19 1"/>
                              <a:gd name="f24" fmla="*/ 7312660 f19 1"/>
                              <a:gd name="f25" fmla="*/ 3619500 f19 1"/>
                              <a:gd name="f26" fmla="*/ 0 f18 1"/>
                              <a:gd name="f27" fmla="*/ 1129665 f18 1"/>
                              <a:gd name="f28" fmla="*/ 733425 f18 1"/>
                              <a:gd name="f29" fmla="*/ 1091565 f18 1"/>
                              <a:gd name="f30" fmla="+- f20 0 f1"/>
                              <a:gd name="f31" fmla="*/ f23 1 7312660"/>
                              <a:gd name="f32" fmla="*/ f24 1 7312660"/>
                              <a:gd name="f33" fmla="*/ f25 1 7312660"/>
                              <a:gd name="f34" fmla="*/ f26 1 1129665"/>
                              <a:gd name="f35" fmla="*/ f27 1 1129665"/>
                              <a:gd name="f36" fmla="*/ f28 1 1129665"/>
                              <a:gd name="f37" fmla="*/ f29 1 1129665"/>
                              <a:gd name="f38" fmla="*/ f14 1 f21"/>
                              <a:gd name="f39" fmla="*/ f15 1 f21"/>
                              <a:gd name="f40" fmla="*/ f14 1 f22"/>
                              <a:gd name="f41" fmla="*/ f16 1 f22"/>
                              <a:gd name="f42" fmla="*/ f31 1 f21"/>
                              <a:gd name="f43" fmla="*/ f34 1 f22"/>
                              <a:gd name="f44" fmla="*/ f32 1 f21"/>
                              <a:gd name="f45" fmla="*/ f35 1 f22"/>
                              <a:gd name="f46" fmla="*/ f33 1 f21"/>
                              <a:gd name="f47" fmla="*/ f36 1 f22"/>
                              <a:gd name="f48" fmla="*/ f37 1 f22"/>
                              <a:gd name="f49" fmla="*/ f38 f12 1"/>
                              <a:gd name="f50" fmla="*/ f39 f12 1"/>
                              <a:gd name="f51" fmla="*/ f41 f13 1"/>
                              <a:gd name="f52" fmla="*/ f40 f13 1"/>
                              <a:gd name="f53" fmla="*/ f42 f12 1"/>
                              <a:gd name="f54" fmla="*/ f43 f13 1"/>
                              <a:gd name="f55" fmla="*/ f44 f12 1"/>
                              <a:gd name="f56" fmla="*/ f45 f13 1"/>
                              <a:gd name="f57" fmla="*/ f46 f12 1"/>
                              <a:gd name="f58" fmla="*/ f47 f13 1"/>
                              <a:gd name="f59" fmla="*/ f48 f13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0">
                                <a:pos x="f53" y="f54"/>
                              </a:cxn>
                              <a:cxn ang="f30">
                                <a:pos x="f55" y="f54"/>
                              </a:cxn>
                              <a:cxn ang="f30">
                                <a:pos x="f55" y="f56"/>
                              </a:cxn>
                              <a:cxn ang="f30">
                                <a:pos x="f57" y="f58"/>
                              </a:cxn>
                              <a:cxn ang="f30">
                                <a:pos x="f53" y="f59"/>
                              </a:cxn>
                              <a:cxn ang="f30">
                                <a:pos x="f53" y="f54"/>
                              </a:cxn>
                            </a:cxnLst>
                            <a:rect l="f49" t="f52" r="f50" b="f51"/>
                            <a:pathLst>
                              <a:path w="7312660" h="1129665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8" y="f9"/>
                                </a:lnTo>
                                <a:lnTo>
                                  <a:pt x="f5" y="f10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6082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5CCB5080" w14:textId="77777777" w:rsidR="0030531D" w:rsidRDefault="0030531D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compatLnSpc="0">
                          <a:noAutofit/>
                        </wps:bodyPr>
                      </wps:wsp>
                      <wps:wsp>
                        <wps:cNvPr id="2071141793" name="Rectangle 151"/>
                        <wps:cNvSpPr/>
                        <wps:spPr>
                          <a:xfrm>
                            <a:off x="0" y="0"/>
                            <a:ext cx="7315560" cy="1215720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/>
                            </a:stretch>
                          </a:blipFill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5E144277" w14:textId="77777777" w:rsidR="0030531D" w:rsidRDefault="0030531D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compatLnSpc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137E2E" id="Group 51" o:spid="_x0000_s1026" style="position:absolute;margin-left:0;margin-top:50.4pt;width:572.4pt;height:65.1pt;z-index:-503316462;mso-position-horizontal:center;mso-position-horizontal-relative:margin;mso-position-vertical-relative:page;mso-width-relative:margin;mso-height-relative:margin" coordsize="73155,121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">
                <v:shape id="Rectangle 51" o:spid="_x0000_s1027" style="position:absolute;width:73155;height:11300;visibility:visible;mso-wrap-style:square;v-text-anchor:top" coordsize="7312660,11296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" adj="-11796480,,5400" path="m,l7312660,r,1129665l3619500,733425,,1091565,,xe" fillcolor="#156082" stroked="f">
                  <v:stroke joinstyle="miter"/>
                  <v:formulas/>
                  <v:path arrowok="t" o:connecttype="custom" o:connectlocs="3657780,0;7315560,565020;3657780,1130040;0,565020;0,0;7315560,0;7315560,1130040;3620935,733668;0,1091927;0,0" o:connectangles="270,0,90,180,270,270,270,270,270,270" textboxrect="0,0,7312660,1129665"/>
                  <v:textbox inset="0,0,0,0">
                    <w:txbxContent>
                      <w:p w14:paraId="5CCB5080" w14:textId="77777777" w:rsidR="0030531D" w:rsidRDefault="0030531D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rect id="Rectangle 151" o:spid="_x0000_s1028" style="position:absolute;width:73155;height:1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" stroked="f">
                  <v:fill r:id="rId9" o:title="" recolor="t" rotate="t" type="frame"/>
                  <v:textbox inset="0,0,0,0">
                    <w:txbxContent>
                      <w:p w14:paraId="5E144277" w14:textId="77777777" w:rsidR="0030531D" w:rsidRDefault="0030531D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7D679856" wp14:editId="646E8F7D">
                <wp:simplePos x="0" y="0"/>
                <wp:positionH relativeFrom="page">
                  <wp:posOffset>222840</wp:posOffset>
                </wp:positionH>
                <wp:positionV relativeFrom="page">
                  <wp:posOffset>8745840</wp:posOffset>
                </wp:positionV>
                <wp:extent cx="7114679" cy="975240"/>
                <wp:effectExtent l="0" t="0" r="0" b="15360"/>
                <wp:wrapSquare wrapText="bothSides"/>
                <wp:docPr id="1587558895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4679" cy="975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C0E7342" w14:textId="77777777" w:rsidR="0030531D" w:rsidRDefault="00000000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color w:val="595959"/>
                                <w:sz w:val="28"/>
                                <w:szCs w:val="28"/>
                              </w:rPr>
                              <w:t>Yogesh Kodgire</w:t>
                            </w:r>
                          </w:p>
                        </w:txbxContent>
                      </wps:txbx>
                      <wps:bodyPr vert="horz" wrap="square" lIns="1600200" tIns="0" rIns="685799" bIns="0" anchor="b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679856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9" type="#_x0000_t202" style="position:absolute;margin-left:17.55pt;margin-top:688.65pt;width:560.2pt;height:76.8pt;z-index:2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" filled="f" stroked="f">
                <v:textbox inset="126pt,0,19.04997mm,0">
                  <w:txbxContent>
                    <w:p w14:paraId="2C0E7342" w14:textId="77777777" w:rsidR="0030531D" w:rsidRDefault="00000000">
                      <w:pPr>
                        <w:pStyle w:val="NoSpacing"/>
                        <w:jc w:val="right"/>
                      </w:pPr>
                      <w:r>
                        <w:rPr>
                          <w:color w:val="595959"/>
                          <w:sz w:val="28"/>
                          <w:szCs w:val="28"/>
                        </w:rPr>
                        <w:t>Yogesh Kodgire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4C6FAB25" w14:textId="23014FD2" w:rsidR="0030531D" w:rsidRDefault="00C13F7D">
      <w:pPr>
        <w:suppressAutoHyphens w:val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8" behindDoc="0" locked="0" layoutInCell="1" allowOverlap="1" wp14:anchorId="76EF7AAD" wp14:editId="0EFE961D">
                <wp:simplePos x="0" y="0"/>
                <wp:positionH relativeFrom="margin">
                  <wp:posOffset>-102869</wp:posOffset>
                </wp:positionH>
                <wp:positionV relativeFrom="paragraph">
                  <wp:posOffset>5135880</wp:posOffset>
                </wp:positionV>
                <wp:extent cx="6377940" cy="593280"/>
                <wp:effectExtent l="0" t="0" r="0" b="0"/>
                <wp:wrapNone/>
                <wp:docPr id="479989288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7940" cy="593280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65F6D58B" w14:textId="4B4D7ECF" w:rsidR="0030531D" w:rsidRPr="002F0150" w:rsidRDefault="002F0150" w:rsidP="002F0150">
                            <w:pPr>
                              <w:spacing w:line="276" w:lineRule="auto"/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4EA72E" w:themeColor="accent6"/>
                                <w:sz w:val="40"/>
                                <w:szCs w:val="40"/>
                              </w:rPr>
                            </w:pPr>
                            <w:r w:rsidRPr="002F0150">
                              <w:rPr>
                                <w:b/>
                                <w:bCs/>
                                <w:color w:val="4EA72E" w:themeColor="accent6"/>
                                <w:sz w:val="40"/>
                                <w:szCs w:val="40"/>
                              </w:rPr>
                              <w:t>Technical Documentation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EF7AAD" id="Text Box 37" o:spid="_x0000_s1030" style="position:absolute;margin-left:-8.1pt;margin-top:404.4pt;width:502.2pt;height:46.7pt;z-index: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" filled="f" stroked="f">
                <v:textbox>
                  <w:txbxContent>
                    <w:p w14:paraId="65F6D58B" w14:textId="4B4D7ECF" w:rsidR="0030531D" w:rsidRPr="002F0150" w:rsidRDefault="002F0150" w:rsidP="002F0150">
                      <w:pPr>
                        <w:spacing w:line="276" w:lineRule="auto"/>
                        <w:jc w:val="center"/>
                        <w:rPr>
                          <w:rFonts w:hint="eastAsia"/>
                          <w:b/>
                          <w:bCs/>
                          <w:color w:val="4EA72E" w:themeColor="accent6"/>
                          <w:sz w:val="40"/>
                          <w:szCs w:val="40"/>
                        </w:rPr>
                      </w:pPr>
                      <w:r w:rsidRPr="002F0150">
                        <w:rPr>
                          <w:b/>
                          <w:bCs/>
                          <w:color w:val="4EA72E" w:themeColor="accent6"/>
                          <w:sz w:val="40"/>
                          <w:szCs w:val="40"/>
                        </w:rPr>
                        <w:t>Technical Documentation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17DBD226" wp14:editId="58F98ED3">
                <wp:simplePos x="0" y="0"/>
                <wp:positionH relativeFrom="margin">
                  <wp:align>center</wp:align>
                </wp:positionH>
                <wp:positionV relativeFrom="paragraph">
                  <wp:posOffset>3670300</wp:posOffset>
                </wp:positionV>
                <wp:extent cx="6364080" cy="952560"/>
                <wp:effectExtent l="0" t="0" r="17780" b="19050"/>
                <wp:wrapSquare wrapText="bothSides"/>
                <wp:docPr id="20650397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4080" cy="952560"/>
                        </a:xfrm>
                        <a:prstGeom prst="rect">
                          <a:avLst/>
                        </a:prstGeom>
                        <a:noFill/>
                        <a:ln w="93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3F367A9" w14:textId="77777777" w:rsidR="0030531D" w:rsidRDefault="00000000">
                            <w:pPr>
                              <w:rPr>
                                <w:rFonts w:ascii="Arial" w:eastAsia="Aptos" w:hAnsi="Arial"/>
                                <w:b/>
                                <w:bCs/>
                                <w:color w:val="000000"/>
                                <w:sz w:val="56"/>
                                <w:szCs w:val="56"/>
                                <w:lang w:val="en-GB" w:eastAsia="en-US" w:bidi="ar-SA"/>
                              </w:rPr>
                            </w:pPr>
                            <w:r>
                              <w:rPr>
                                <w:rFonts w:ascii="Arial" w:eastAsia="Aptos" w:hAnsi="Arial"/>
                                <w:b/>
                                <w:bCs/>
                                <w:color w:val="000000"/>
                                <w:sz w:val="56"/>
                                <w:szCs w:val="56"/>
                                <w:lang w:val="en-GB" w:eastAsia="en-US" w:bidi="ar-SA"/>
                              </w:rPr>
                              <w:t>Data Model, Queries, and Reporting Framework</w:t>
                            </w:r>
                          </w:p>
                        </w:txbxContent>
                      </wps:txbx>
                      <wps:bodyPr vert="horz" wrap="square" lIns="91440" tIns="45720" rIns="91440" bIns="45720" anchor="t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BD226" id="Text Box 2" o:spid="_x0000_s1031" type="#_x0000_t202" style="position:absolute;margin-left:0;margin-top:289pt;width:501.1pt;height:75pt;z-index:27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" filled="f" strokeweight=".74pt">
                <v:textbox>
                  <w:txbxContent>
                    <w:p w14:paraId="13F367A9" w14:textId="77777777" w:rsidR="0030531D" w:rsidRDefault="00000000">
                      <w:pPr>
                        <w:rPr>
                          <w:rFonts w:ascii="Arial" w:eastAsia="Aptos" w:hAnsi="Arial"/>
                          <w:b/>
                          <w:bCs/>
                          <w:color w:val="000000"/>
                          <w:sz w:val="56"/>
                          <w:szCs w:val="56"/>
                          <w:lang w:val="en-GB" w:eastAsia="en-US" w:bidi="ar-SA"/>
                        </w:rPr>
                      </w:pPr>
                      <w:r>
                        <w:rPr>
                          <w:rFonts w:ascii="Arial" w:eastAsia="Aptos" w:hAnsi="Arial"/>
                          <w:b/>
                          <w:bCs/>
                          <w:color w:val="000000"/>
                          <w:sz w:val="56"/>
                          <w:szCs w:val="56"/>
                          <w:lang w:val="en-GB" w:eastAsia="en-US" w:bidi="ar-SA"/>
                        </w:rPr>
                        <w:t>Data Model, Queries, and Reporting Framework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9" behindDoc="0" locked="0" layoutInCell="1" allowOverlap="1" wp14:anchorId="6151B8B6" wp14:editId="4650FBE6">
                <wp:simplePos x="0" y="0"/>
                <wp:positionH relativeFrom="margin">
                  <wp:align>center</wp:align>
                </wp:positionH>
                <wp:positionV relativeFrom="paragraph">
                  <wp:posOffset>4885055</wp:posOffset>
                </wp:positionV>
                <wp:extent cx="7048440" cy="30240"/>
                <wp:effectExtent l="0" t="0" r="19685" b="27305"/>
                <wp:wrapNone/>
                <wp:docPr id="13968168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440" cy="30240"/>
                        </a:xfrm>
                        <a:prstGeom prst="straightConnector1">
                          <a:avLst/>
                        </a:prstGeom>
                        <a:noFill/>
                        <a:ln w="6480" cap="flat">
                          <a:solidFill>
                            <a:srgbClr val="156082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BB02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1" o:spid="_x0000_s1026" type="#_x0000_t32" style="position:absolute;margin-left:0;margin-top:384.65pt;width:555pt;height:2.4pt;flip:y;z-index:29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" strokecolor="#156082" strokeweight=".18mm">
                <v:stroke joinstyle="miter"/>
                <w10:wrap anchorx="margin"/>
              </v:shape>
            </w:pict>
          </mc:Fallback>
        </mc:AlternateContent>
      </w:r>
      <w:r w:rsidR="00000000">
        <w:rPr>
          <w:rFonts w:ascii="Calibri" w:hAnsi="Calibri" w:cs="Calibri"/>
          <w:sz w:val="32"/>
        </w:rPr>
        <w:tab/>
      </w:r>
      <w:r w:rsidR="00000000">
        <w:rPr>
          <w:rFonts w:ascii="Calibri" w:hAnsi="Calibri" w:cs="Calibri"/>
          <w:sz w:val="32"/>
        </w:rPr>
        <w:tab/>
      </w:r>
    </w:p>
    <w:p w14:paraId="73059B5B" w14:textId="77777777" w:rsidR="0030531D" w:rsidRDefault="0030531D">
      <w:pPr>
        <w:pageBreakBefore/>
        <w:suppressAutoHyphens w:val="0"/>
        <w:rPr>
          <w:rFonts w:hint="eastAsia"/>
        </w:rPr>
      </w:pPr>
    </w:p>
    <w:p w14:paraId="3925E7FF" w14:textId="77777777" w:rsidR="0030531D" w:rsidRDefault="00000000">
      <w:pPr>
        <w:pStyle w:val="TOC2"/>
        <w:tabs>
          <w:tab w:val="right" w:leader="dot" w:pos="9628"/>
        </w:tabs>
        <w:rPr>
          <w:rFonts w:hint="eastAsia"/>
        </w:rPr>
      </w:pPr>
      <w:r>
        <w:rPr>
          <w:rFonts w:cs="Arial"/>
          <w:szCs w:val="24"/>
        </w:rPr>
        <w:fldChar w:fldCharType="begin"/>
      </w:r>
      <w:r>
        <w:instrText xml:space="preserve"> TOC \o "1-9" \u \l 1-9 \h </w:instrText>
      </w:r>
      <w:r>
        <w:rPr>
          <w:rFonts w:cs="Arial"/>
          <w:szCs w:val="24"/>
        </w:rPr>
        <w:fldChar w:fldCharType="separate"/>
      </w:r>
      <w:hyperlink r:id="rId10" w:history="1">
        <w:r>
          <w:rPr>
            <w:rStyle w:val="Hyperlink"/>
          </w:rPr>
          <w:t>1. Overview</w:t>
        </w:r>
        <w:r>
          <w:tab/>
          <w:t>2</w:t>
        </w:r>
      </w:hyperlink>
    </w:p>
    <w:p w14:paraId="7E41F7E0" w14:textId="77777777" w:rsidR="0030531D" w:rsidRDefault="00000000">
      <w:pPr>
        <w:pStyle w:val="TOC2"/>
        <w:tabs>
          <w:tab w:val="right" w:leader="dot" w:pos="9628"/>
        </w:tabs>
        <w:rPr>
          <w:rFonts w:hint="eastAsia"/>
        </w:rPr>
      </w:pPr>
      <w:hyperlink r:id="rId11" w:history="1">
        <w:r>
          <w:rPr>
            <w:rStyle w:val="Hyperlink"/>
          </w:rPr>
          <w:t>2. Data Model Design</w:t>
        </w:r>
        <w:r>
          <w:tab/>
          <w:t>2</w:t>
        </w:r>
      </w:hyperlink>
    </w:p>
    <w:p w14:paraId="43CF4F33" w14:textId="77777777" w:rsidR="0030531D" w:rsidRDefault="00000000">
      <w:pPr>
        <w:pStyle w:val="TOC3"/>
        <w:rPr>
          <w:rFonts w:hint="eastAsia"/>
        </w:rPr>
      </w:pPr>
      <w:hyperlink r:id="rId12" w:history="1">
        <w:r>
          <w:rPr>
            <w:rStyle w:val="Hyperlink"/>
          </w:rPr>
          <w:t>2.1 Entities and Schema</w:t>
        </w:r>
        <w:r>
          <w:tab/>
          <w:t>2</w:t>
        </w:r>
      </w:hyperlink>
    </w:p>
    <w:p w14:paraId="031E3711" w14:textId="77777777" w:rsidR="0030531D" w:rsidRDefault="00000000">
      <w:pPr>
        <w:pStyle w:val="TOC3"/>
        <w:rPr>
          <w:rFonts w:hint="eastAsia"/>
        </w:rPr>
      </w:pPr>
      <w:hyperlink r:id="rId13" w:history="1">
        <w:r>
          <w:rPr>
            <w:rStyle w:val="Hyperlink"/>
          </w:rPr>
          <w:t>2.1.1 Entity: Order</w:t>
        </w:r>
        <w:r>
          <w:tab/>
          <w:t>2</w:t>
        </w:r>
      </w:hyperlink>
    </w:p>
    <w:p w14:paraId="39332AFE" w14:textId="77777777" w:rsidR="0030531D" w:rsidRDefault="00000000">
      <w:pPr>
        <w:pStyle w:val="TOC3"/>
        <w:rPr>
          <w:rFonts w:hint="eastAsia"/>
        </w:rPr>
      </w:pPr>
      <w:hyperlink r:id="rId14" w:history="1">
        <w:r>
          <w:rPr>
            <w:rStyle w:val="Hyperlink"/>
          </w:rPr>
          <w:t>2.1.2 Entity: Customer</w:t>
        </w:r>
        <w:r>
          <w:tab/>
          <w:t>2</w:t>
        </w:r>
      </w:hyperlink>
    </w:p>
    <w:p w14:paraId="7B05255E" w14:textId="77777777" w:rsidR="0030531D" w:rsidRDefault="00000000">
      <w:pPr>
        <w:pStyle w:val="TOC3"/>
        <w:rPr>
          <w:rFonts w:hint="eastAsia"/>
        </w:rPr>
      </w:pPr>
      <w:hyperlink r:id="rId15" w:history="1">
        <w:r>
          <w:rPr>
            <w:rStyle w:val="Hyperlink"/>
          </w:rPr>
          <w:t>2.1.3 Entity: Shipping</w:t>
        </w:r>
        <w:r>
          <w:tab/>
          <w:t>2</w:t>
        </w:r>
      </w:hyperlink>
    </w:p>
    <w:p w14:paraId="0F7788DA" w14:textId="77777777" w:rsidR="0030531D" w:rsidRDefault="00000000">
      <w:pPr>
        <w:pStyle w:val="TOC3"/>
        <w:rPr>
          <w:rFonts w:hint="eastAsia"/>
        </w:rPr>
      </w:pPr>
      <w:hyperlink r:id="rId16" w:history="1">
        <w:r>
          <w:rPr>
            <w:rStyle w:val="Hyperlink"/>
          </w:rPr>
          <w:t>2.2 Entity Relationship Diagram for given Data Model</w:t>
        </w:r>
        <w:r>
          <w:tab/>
          <w:t>3</w:t>
        </w:r>
      </w:hyperlink>
    </w:p>
    <w:p w14:paraId="77C9D6DA" w14:textId="77777777" w:rsidR="0030531D" w:rsidRDefault="00000000">
      <w:pPr>
        <w:pStyle w:val="TOC2"/>
        <w:tabs>
          <w:tab w:val="right" w:leader="dot" w:pos="9628"/>
        </w:tabs>
        <w:rPr>
          <w:rFonts w:hint="eastAsia"/>
        </w:rPr>
      </w:pPr>
      <w:hyperlink r:id="rId17" w:history="1">
        <w:r>
          <w:rPr>
            <w:rStyle w:val="Hyperlink"/>
          </w:rPr>
          <w:t>3. Data Flow Overview</w:t>
        </w:r>
        <w:r>
          <w:tab/>
          <w:t>4</w:t>
        </w:r>
      </w:hyperlink>
    </w:p>
    <w:p w14:paraId="15446A3A" w14:textId="77777777" w:rsidR="0030531D" w:rsidRDefault="00000000">
      <w:pPr>
        <w:pStyle w:val="TOC2"/>
        <w:tabs>
          <w:tab w:val="right" w:leader="dot" w:pos="9628"/>
        </w:tabs>
        <w:rPr>
          <w:rFonts w:hint="eastAsia"/>
        </w:rPr>
      </w:pPr>
      <w:hyperlink r:id="rId18" w:history="1">
        <w:r>
          <w:rPr>
            <w:rStyle w:val="Hyperlink"/>
          </w:rPr>
          <w:t>4. Data Relationships</w:t>
        </w:r>
        <w:r>
          <w:tab/>
          <w:t>4</w:t>
        </w:r>
      </w:hyperlink>
    </w:p>
    <w:p w14:paraId="7CABDE73" w14:textId="77777777" w:rsidR="0030531D" w:rsidRDefault="00000000">
      <w:pPr>
        <w:pStyle w:val="TOC3"/>
        <w:rPr>
          <w:rFonts w:hint="eastAsia"/>
        </w:rPr>
      </w:pPr>
      <w:hyperlink r:id="rId19" w:history="1">
        <w:r>
          <w:rPr>
            <w:rStyle w:val="Hyperlink"/>
          </w:rPr>
          <w:t>4.1 PowerBI Data Model</w:t>
        </w:r>
        <w:r>
          <w:tab/>
          <w:t>4</w:t>
        </w:r>
      </w:hyperlink>
    </w:p>
    <w:p w14:paraId="6881E87F" w14:textId="77777777" w:rsidR="0030531D" w:rsidRDefault="00000000">
      <w:pPr>
        <w:pStyle w:val="TOC2"/>
        <w:tabs>
          <w:tab w:val="right" w:leader="dot" w:pos="720"/>
          <w:tab w:val="right" w:leader="dot" w:pos="9628"/>
        </w:tabs>
        <w:rPr>
          <w:rFonts w:hint="eastAsia"/>
        </w:rPr>
      </w:pPr>
      <w:hyperlink r:id="rId20" w:history="1">
        <w:r>
          <w:rPr>
            <w:rStyle w:val="Hyperlink"/>
          </w:rPr>
          <w:t>5.</w:t>
        </w:r>
        <w:r>
          <w:rPr>
            <w:rFonts w:ascii="Aptos" w:eastAsia="Times New Roman" w:hAnsi="Aptos" w:cs="Times New Roman"/>
            <w:szCs w:val="24"/>
            <w:lang w:val="en-GB" w:eastAsia="en-GB" w:bidi="ar-SA"/>
          </w:rPr>
          <w:tab/>
        </w:r>
        <w:r>
          <w:rPr>
            <w:rStyle w:val="Hyperlink"/>
          </w:rPr>
          <w:t>Derived Fields / calculations Performed in Report view / Outside Transform data</w:t>
        </w:r>
        <w:r>
          <w:tab/>
          <w:t>5</w:t>
        </w:r>
      </w:hyperlink>
    </w:p>
    <w:p w14:paraId="5AC140C1" w14:textId="77777777" w:rsidR="0030531D" w:rsidRDefault="00000000">
      <w:pPr>
        <w:pStyle w:val="TOC2"/>
        <w:tabs>
          <w:tab w:val="right" w:leader="dot" w:pos="720"/>
          <w:tab w:val="right" w:leader="dot" w:pos="9628"/>
        </w:tabs>
        <w:rPr>
          <w:rFonts w:hint="eastAsia"/>
        </w:rPr>
      </w:pPr>
      <w:hyperlink r:id="rId21" w:history="1">
        <w:r>
          <w:rPr>
            <w:rStyle w:val="Hyperlink"/>
          </w:rPr>
          <w:t>6.</w:t>
        </w:r>
        <w:r>
          <w:rPr>
            <w:rFonts w:ascii="Aptos" w:eastAsia="Times New Roman" w:hAnsi="Aptos" w:cs="Times New Roman"/>
            <w:szCs w:val="24"/>
            <w:lang w:val="en-GB" w:eastAsia="en-GB" w:bidi="ar-SA"/>
          </w:rPr>
          <w:tab/>
        </w:r>
        <w:r>
          <w:rPr>
            <w:rStyle w:val="Hyperlink"/>
          </w:rPr>
          <w:t>Database Queries and Corresponding Results</w:t>
        </w:r>
        <w:r>
          <w:tab/>
          <w:t>9</w:t>
        </w:r>
      </w:hyperlink>
    </w:p>
    <w:p w14:paraId="42DE062D" w14:textId="77777777" w:rsidR="0030531D" w:rsidRDefault="00000000">
      <w:pPr>
        <w:pStyle w:val="TOC2"/>
        <w:tabs>
          <w:tab w:val="right" w:leader="dot" w:pos="720"/>
          <w:tab w:val="right" w:leader="dot" w:pos="9628"/>
        </w:tabs>
        <w:rPr>
          <w:rFonts w:hint="eastAsia"/>
        </w:rPr>
      </w:pPr>
      <w:hyperlink r:id="rId22" w:history="1">
        <w:r>
          <w:rPr>
            <w:rStyle w:val="Hyperlink"/>
          </w:rPr>
          <w:t>7.</w:t>
        </w:r>
        <w:r>
          <w:rPr>
            <w:rFonts w:ascii="Aptos" w:eastAsia="Times New Roman" w:hAnsi="Aptos" w:cs="Times New Roman"/>
            <w:szCs w:val="24"/>
            <w:lang w:val="en-GB" w:eastAsia="en-GB" w:bidi="ar-SA"/>
          </w:rPr>
          <w:tab/>
        </w:r>
        <w:r>
          <w:rPr>
            <w:rStyle w:val="Hyperlink"/>
          </w:rPr>
          <w:t>Requirements for Anticipated Datasets</w:t>
        </w:r>
        <w:r>
          <w:tab/>
          <w:t>15</w:t>
        </w:r>
      </w:hyperlink>
    </w:p>
    <w:p w14:paraId="5A9FD2EC" w14:textId="77777777" w:rsidR="0030531D" w:rsidRDefault="00000000">
      <w:pPr>
        <w:pStyle w:val="TOC3"/>
        <w:rPr>
          <w:rFonts w:hint="eastAsia"/>
        </w:rPr>
      </w:pPr>
      <w:hyperlink r:id="rId23" w:history="1">
        <w:r>
          <w:rPr>
            <w:rStyle w:val="Hyperlink"/>
          </w:rPr>
          <w:t>7.1 Enhanced Table Structure / Entities and Schema</w:t>
        </w:r>
        <w:r>
          <w:tab/>
          <w:t>15</w:t>
        </w:r>
      </w:hyperlink>
    </w:p>
    <w:p w14:paraId="406B9B20" w14:textId="77777777" w:rsidR="0030531D" w:rsidRDefault="00000000">
      <w:pPr>
        <w:pStyle w:val="TOC4"/>
        <w:tabs>
          <w:tab w:val="right" w:leader="dot" w:pos="9628"/>
        </w:tabs>
        <w:rPr>
          <w:rFonts w:hint="eastAsia"/>
        </w:rPr>
      </w:pPr>
      <w:hyperlink r:id="rId24" w:history="1">
        <w:r>
          <w:rPr>
            <w:rStyle w:val="Hyperlink"/>
          </w:rPr>
          <w:t>Customers Table (Existing)</w:t>
        </w:r>
        <w:r>
          <w:tab/>
          <w:t>15</w:t>
        </w:r>
      </w:hyperlink>
    </w:p>
    <w:p w14:paraId="7B2AE9F9" w14:textId="77777777" w:rsidR="0030531D" w:rsidRDefault="00000000">
      <w:pPr>
        <w:pStyle w:val="TOC4"/>
        <w:tabs>
          <w:tab w:val="right" w:leader="dot" w:pos="9628"/>
        </w:tabs>
        <w:rPr>
          <w:rFonts w:hint="eastAsia"/>
        </w:rPr>
      </w:pPr>
      <w:hyperlink r:id="rId25" w:history="1">
        <w:r>
          <w:rPr>
            <w:rStyle w:val="Hyperlink"/>
          </w:rPr>
          <w:t>Orders Table (Existing - Modified)</w:t>
        </w:r>
        <w:r>
          <w:tab/>
          <w:t>15</w:t>
        </w:r>
      </w:hyperlink>
    </w:p>
    <w:p w14:paraId="385EDD02" w14:textId="77777777" w:rsidR="0030531D" w:rsidRDefault="00000000">
      <w:pPr>
        <w:pStyle w:val="TOC4"/>
        <w:tabs>
          <w:tab w:val="right" w:leader="dot" w:pos="9628"/>
        </w:tabs>
        <w:rPr>
          <w:rFonts w:hint="eastAsia"/>
        </w:rPr>
      </w:pPr>
      <w:hyperlink r:id="rId26" w:history="1">
        <w:r>
          <w:rPr>
            <w:rStyle w:val="Hyperlink"/>
          </w:rPr>
          <w:t>Order Details Table (New)</w:t>
        </w:r>
        <w:r>
          <w:tab/>
          <w:t>15</w:t>
        </w:r>
      </w:hyperlink>
    </w:p>
    <w:p w14:paraId="2A5170C4" w14:textId="77777777" w:rsidR="0030531D" w:rsidRDefault="00000000">
      <w:pPr>
        <w:pStyle w:val="TOC4"/>
        <w:tabs>
          <w:tab w:val="right" w:leader="dot" w:pos="9628"/>
        </w:tabs>
        <w:rPr>
          <w:rFonts w:hint="eastAsia"/>
        </w:rPr>
      </w:pPr>
      <w:hyperlink r:id="rId27" w:history="1">
        <w:r>
          <w:rPr>
            <w:rStyle w:val="Hyperlink"/>
          </w:rPr>
          <w:t>Products Table (Existing)</w:t>
        </w:r>
        <w:r>
          <w:tab/>
          <w:t>16</w:t>
        </w:r>
      </w:hyperlink>
    </w:p>
    <w:p w14:paraId="115FDD48" w14:textId="77777777" w:rsidR="0030531D" w:rsidRDefault="00000000">
      <w:pPr>
        <w:pStyle w:val="TOC4"/>
        <w:tabs>
          <w:tab w:val="right" w:leader="dot" w:pos="9628"/>
        </w:tabs>
        <w:rPr>
          <w:rFonts w:hint="eastAsia"/>
        </w:rPr>
      </w:pPr>
      <w:hyperlink r:id="rId28" w:history="1">
        <w:r>
          <w:rPr>
            <w:rStyle w:val="Hyperlink"/>
          </w:rPr>
          <w:t>Shipping Table (New)</w:t>
        </w:r>
        <w:r>
          <w:tab/>
          <w:t>16</w:t>
        </w:r>
      </w:hyperlink>
    </w:p>
    <w:p w14:paraId="25B8D0F9" w14:textId="77777777" w:rsidR="0030531D" w:rsidRDefault="00000000">
      <w:pPr>
        <w:pStyle w:val="TOC3"/>
        <w:rPr>
          <w:rFonts w:hint="eastAsia"/>
        </w:rPr>
      </w:pPr>
      <w:hyperlink r:id="rId29" w:history="1">
        <w:r>
          <w:rPr>
            <w:rStyle w:val="Hyperlink"/>
          </w:rPr>
          <w:t>7.2 Data Flow Overview</w:t>
        </w:r>
        <w:r>
          <w:tab/>
          <w:t>16</w:t>
        </w:r>
      </w:hyperlink>
    </w:p>
    <w:p w14:paraId="3E35B4AD" w14:textId="77777777" w:rsidR="0030531D" w:rsidRDefault="00000000">
      <w:pPr>
        <w:pStyle w:val="TOC3"/>
        <w:rPr>
          <w:rFonts w:hint="eastAsia"/>
        </w:rPr>
      </w:pPr>
      <w:hyperlink r:id="rId30" w:history="1">
        <w:r>
          <w:rPr>
            <w:rStyle w:val="Hyperlink"/>
          </w:rPr>
          <w:t>7.3 Data Relationships</w:t>
        </w:r>
        <w:r>
          <w:tab/>
          <w:t>16</w:t>
        </w:r>
      </w:hyperlink>
    </w:p>
    <w:p w14:paraId="2D6130FB" w14:textId="77777777" w:rsidR="0030531D" w:rsidRDefault="00000000">
      <w:pPr>
        <w:pStyle w:val="TOC3"/>
        <w:rPr>
          <w:rFonts w:hint="eastAsia"/>
        </w:rPr>
      </w:pPr>
      <w:hyperlink r:id="rId31" w:history="1">
        <w:r>
          <w:rPr>
            <w:rStyle w:val="Hyperlink"/>
          </w:rPr>
          <w:t>7.4 SQL Queries for Reporting Requirements</w:t>
        </w:r>
        <w:r>
          <w:tab/>
          <w:t>16</w:t>
        </w:r>
      </w:hyperlink>
    </w:p>
    <w:p w14:paraId="04A0E8C0" w14:textId="77777777" w:rsidR="0030531D" w:rsidRDefault="00000000">
      <w:pPr>
        <w:pStyle w:val="TOC3"/>
        <w:rPr>
          <w:rFonts w:hint="eastAsia"/>
        </w:rPr>
      </w:pPr>
      <w:hyperlink r:id="rId32" w:history="1">
        <w:r>
          <w:rPr>
            <w:rStyle w:val="Hyperlink"/>
          </w:rPr>
          <w:t>7.4.1. Total Amount Spent and Country for Pending Delivery</w:t>
        </w:r>
        <w:r>
          <w:tab/>
          <w:t>16</w:t>
        </w:r>
      </w:hyperlink>
    </w:p>
    <w:p w14:paraId="2C0DBFE1" w14:textId="77777777" w:rsidR="0030531D" w:rsidRDefault="00000000">
      <w:pPr>
        <w:pStyle w:val="TOC3"/>
        <w:rPr>
          <w:rFonts w:hint="eastAsia"/>
        </w:rPr>
      </w:pPr>
      <w:hyperlink r:id="rId33" w:history="1">
        <w:r>
          <w:rPr>
            <w:rStyle w:val="Hyperlink"/>
          </w:rPr>
          <w:t>7.4.2. Customer-wise Transactions, Quantity Sold, and Amount Spent</w:t>
        </w:r>
        <w:r>
          <w:tab/>
          <w:t>17</w:t>
        </w:r>
      </w:hyperlink>
    </w:p>
    <w:p w14:paraId="2686E212" w14:textId="77777777" w:rsidR="0030531D" w:rsidRDefault="00000000">
      <w:pPr>
        <w:pStyle w:val="TOC3"/>
        <w:rPr>
          <w:rFonts w:hint="eastAsia"/>
        </w:rPr>
      </w:pPr>
      <w:hyperlink r:id="rId34" w:history="1">
        <w:r>
          <w:rPr>
            <w:rStyle w:val="Hyperlink"/>
          </w:rPr>
          <w:t>7.4.3. Maximum Purchased Product for Each Country</w:t>
        </w:r>
        <w:r>
          <w:tab/>
          <w:t>17</w:t>
        </w:r>
      </w:hyperlink>
    </w:p>
    <w:p w14:paraId="1F9BA362" w14:textId="77777777" w:rsidR="0030531D" w:rsidRDefault="00000000">
      <w:pPr>
        <w:pStyle w:val="TOC3"/>
        <w:rPr>
          <w:rFonts w:hint="eastAsia"/>
        </w:rPr>
      </w:pPr>
      <w:hyperlink r:id="rId35" w:history="1">
        <w:r>
          <w:rPr>
            <w:rStyle w:val="Hyperlink"/>
          </w:rPr>
          <w:t>7.4.4. Most Purchased Product by Age Category</w:t>
        </w:r>
        <w:r>
          <w:tab/>
          <w:t>17</w:t>
        </w:r>
      </w:hyperlink>
    </w:p>
    <w:p w14:paraId="30D7AE16" w14:textId="77777777" w:rsidR="0030531D" w:rsidRDefault="00000000">
      <w:pPr>
        <w:pStyle w:val="TOC3"/>
        <w:rPr>
          <w:rFonts w:hint="eastAsia"/>
        </w:rPr>
      </w:pPr>
      <w:hyperlink r:id="rId36" w:history="1">
        <w:r>
          <w:rPr>
            <w:rStyle w:val="Hyperlink"/>
          </w:rPr>
          <w:t>7.4.5. Country with Minimum Transactions and Sales</w:t>
        </w:r>
        <w:r>
          <w:tab/>
          <w:t>17</w:t>
        </w:r>
      </w:hyperlink>
    </w:p>
    <w:p w14:paraId="5D3E4068" w14:textId="77777777" w:rsidR="0030531D" w:rsidRDefault="00000000">
      <w:pPr>
        <w:pStyle w:val="Heading2"/>
        <w:rPr>
          <w:rFonts w:hint="eastAsia"/>
        </w:rPr>
      </w:pPr>
      <w:r>
        <w:rPr>
          <w:rFonts w:cs="Mangal"/>
          <w:szCs w:val="21"/>
        </w:rPr>
        <w:fldChar w:fldCharType="end"/>
      </w:r>
    </w:p>
    <w:p w14:paraId="3839BB63" w14:textId="77777777" w:rsidR="0030531D" w:rsidRDefault="0030531D">
      <w:pPr>
        <w:pStyle w:val="Heading2"/>
        <w:rPr>
          <w:rFonts w:hint="eastAsia"/>
        </w:rPr>
      </w:pPr>
    </w:p>
    <w:p w14:paraId="19D68422" w14:textId="77777777" w:rsidR="0030531D" w:rsidRDefault="0030531D">
      <w:pPr>
        <w:pStyle w:val="Heading2"/>
        <w:rPr>
          <w:rFonts w:hint="eastAsia"/>
        </w:rPr>
      </w:pPr>
    </w:p>
    <w:p w14:paraId="5597C48C" w14:textId="77777777" w:rsidR="0030531D" w:rsidRDefault="0030531D">
      <w:pPr>
        <w:pStyle w:val="Heading2"/>
        <w:rPr>
          <w:rFonts w:hint="eastAsia"/>
        </w:rPr>
      </w:pPr>
    </w:p>
    <w:p w14:paraId="3A5C118A" w14:textId="77777777" w:rsidR="0030531D" w:rsidRDefault="0030531D">
      <w:pPr>
        <w:pStyle w:val="Textbody"/>
        <w:rPr>
          <w:rFonts w:hint="eastAsia"/>
        </w:rPr>
      </w:pPr>
    </w:p>
    <w:p w14:paraId="7919BD70" w14:textId="77777777" w:rsidR="0030531D" w:rsidRDefault="0030531D">
      <w:pPr>
        <w:pStyle w:val="Textbody"/>
        <w:rPr>
          <w:rFonts w:hint="eastAsia"/>
        </w:rPr>
      </w:pPr>
    </w:p>
    <w:p w14:paraId="6B855783" w14:textId="77777777" w:rsidR="0030531D" w:rsidRDefault="0030531D">
      <w:pPr>
        <w:pStyle w:val="Textbody"/>
        <w:rPr>
          <w:rFonts w:hint="eastAsia"/>
        </w:rPr>
      </w:pPr>
    </w:p>
    <w:p w14:paraId="757B3718" w14:textId="77777777" w:rsidR="0030531D" w:rsidRDefault="00000000">
      <w:pPr>
        <w:pStyle w:val="Heading2"/>
        <w:rPr>
          <w:rFonts w:hint="eastAsia"/>
        </w:rPr>
      </w:pPr>
      <w:bookmarkStart w:id="0" w:name="_Toc190856061"/>
      <w:bookmarkStart w:id="1" w:name="__RefHeading___Toc2726_3768313524"/>
      <w:bookmarkStart w:id="2" w:name="_Toc190844319"/>
      <w:r>
        <w:rPr>
          <w:rStyle w:val="StrongEmphasis"/>
        </w:rPr>
        <w:lastRenderedPageBreak/>
        <w:t>1. Overview</w:t>
      </w:r>
      <w:bookmarkEnd w:id="0"/>
      <w:bookmarkEnd w:id="1"/>
      <w:bookmarkEnd w:id="2"/>
    </w:p>
    <w:p w14:paraId="12FD9353" w14:textId="77777777" w:rsidR="0030531D" w:rsidRDefault="00000000">
      <w:pPr>
        <w:pStyle w:val="Textbody"/>
        <w:rPr>
          <w:rFonts w:hint="eastAsia"/>
        </w:rPr>
      </w:pPr>
      <w:r>
        <w:t>This document defines the data model for an e-commerce platform, supporting reporting requirements such as total sales, order status tracking, customer segmentation, and product performance analysis. The model includes structured datasets, relationships, and key technical specifications.</w:t>
      </w:r>
    </w:p>
    <w:p w14:paraId="25099785" w14:textId="77777777" w:rsidR="0030531D" w:rsidRDefault="00000000">
      <w:pPr>
        <w:pStyle w:val="Heading2"/>
        <w:rPr>
          <w:rFonts w:hint="eastAsia"/>
        </w:rPr>
      </w:pPr>
      <w:bookmarkStart w:id="3" w:name="_Toc190856062"/>
      <w:bookmarkStart w:id="4" w:name="__RefHeading___Toc2728_3768313524"/>
      <w:bookmarkStart w:id="5" w:name="_Toc190844320"/>
      <w:r>
        <w:rPr>
          <w:rStyle w:val="StrongEmphasis"/>
        </w:rPr>
        <w:t>2. Data Model Design</w:t>
      </w:r>
      <w:bookmarkEnd w:id="3"/>
      <w:bookmarkEnd w:id="4"/>
      <w:bookmarkEnd w:id="5"/>
    </w:p>
    <w:p w14:paraId="7C067DEA" w14:textId="77777777" w:rsidR="0030531D" w:rsidRDefault="00000000">
      <w:pPr>
        <w:pStyle w:val="Heading3"/>
        <w:rPr>
          <w:rFonts w:hint="eastAsia"/>
        </w:rPr>
      </w:pPr>
      <w:bookmarkStart w:id="6" w:name="_Toc190856063"/>
      <w:bookmarkStart w:id="7" w:name="__RefHeading___Toc2730_3768313524"/>
      <w:bookmarkStart w:id="8" w:name="_Toc190844321"/>
      <w:r>
        <w:rPr>
          <w:rStyle w:val="StrongEmphasis"/>
        </w:rPr>
        <w:t>2.1 Entities and Schema</w:t>
      </w:r>
      <w:bookmarkEnd w:id="6"/>
      <w:bookmarkEnd w:id="7"/>
      <w:bookmarkEnd w:id="8"/>
    </w:p>
    <w:p w14:paraId="2019677B" w14:textId="77777777" w:rsidR="0030531D" w:rsidRDefault="00000000">
      <w:pPr>
        <w:pStyle w:val="Heading3"/>
        <w:rPr>
          <w:rFonts w:hint="eastAsia"/>
        </w:rPr>
      </w:pPr>
      <w:bookmarkStart w:id="9" w:name="__RefHeading___Toc2732_3768313524"/>
      <w:r>
        <w:rPr>
          <w:rStyle w:val="StrongEmphasis"/>
        </w:rPr>
        <w:tab/>
      </w:r>
      <w:bookmarkStart w:id="10" w:name="_Toc190844322"/>
      <w:bookmarkStart w:id="11" w:name="_Toc190856064"/>
      <w:r>
        <w:rPr>
          <w:rStyle w:val="StrongEmphasis"/>
        </w:rPr>
        <w:t>2.1.1 Entity: Order</w:t>
      </w:r>
      <w:bookmarkEnd w:id="9"/>
      <w:bookmarkEnd w:id="10"/>
      <w:bookmarkEnd w:id="11"/>
    </w:p>
    <w:p w14:paraId="09A39BB3" w14:textId="77777777" w:rsidR="0030531D" w:rsidRDefault="00000000">
      <w:pPr>
        <w:pStyle w:val="Textbody"/>
        <w:rPr>
          <w:rFonts w:hint="eastAsia"/>
        </w:rPr>
      </w:pPr>
      <w:r>
        <w:t xml:space="preserve">The </w:t>
      </w:r>
      <w:r>
        <w:rPr>
          <w:rStyle w:val="StrongEmphasis"/>
        </w:rPr>
        <w:t>Order</w:t>
      </w:r>
      <w:r>
        <w:t xml:space="preserve"> entity captures essential information about a customer's purchase, as outlined below: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29"/>
        <w:gridCol w:w="1697"/>
        <w:gridCol w:w="3921"/>
        <w:gridCol w:w="2491"/>
      </w:tblGrid>
      <w:tr w:rsidR="0030531D" w14:paraId="1DCC73D0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98D67A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Column Name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68E5DA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Data Type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46CCBE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Description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2941C1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Constraints</w:t>
            </w:r>
          </w:p>
        </w:tc>
      </w:tr>
      <w:tr w:rsidR="0030531D" w14:paraId="63F78ED8" w14:textId="77777777">
        <w:tblPrEx>
          <w:tblCellMar>
            <w:top w:w="0" w:type="dxa"/>
            <w:bottom w:w="0" w:type="dxa"/>
          </w:tblCellMar>
        </w:tblPrEx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83BF37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order_id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4B73DA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INT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A847FC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Unique identifier for the order.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DE8DED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PK, AUTO-INCREMENT</w:t>
            </w:r>
          </w:p>
        </w:tc>
      </w:tr>
      <w:tr w:rsidR="0030531D" w14:paraId="3866B75F" w14:textId="77777777">
        <w:tblPrEx>
          <w:tblCellMar>
            <w:top w:w="0" w:type="dxa"/>
            <w:bottom w:w="0" w:type="dxa"/>
          </w:tblCellMar>
        </w:tblPrEx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2FD4D4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item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04931E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VARCHAR (100)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8CD863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Name or description of the ordered item.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563CC8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NOT NULL</w:t>
            </w:r>
          </w:p>
        </w:tc>
      </w:tr>
      <w:tr w:rsidR="0030531D" w14:paraId="4EB2B997" w14:textId="77777777">
        <w:tblPrEx>
          <w:tblCellMar>
            <w:top w:w="0" w:type="dxa"/>
            <w:bottom w:w="0" w:type="dxa"/>
          </w:tblCellMar>
        </w:tblPrEx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9594DF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amount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7D154B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INT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A68F65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Price of the ordered item.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D81BE4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NOT NULL</w:t>
            </w:r>
          </w:p>
        </w:tc>
      </w:tr>
      <w:tr w:rsidR="0030531D" w14:paraId="6A92A1DF" w14:textId="77777777">
        <w:tblPrEx>
          <w:tblCellMar>
            <w:top w:w="0" w:type="dxa"/>
            <w:bottom w:w="0" w:type="dxa"/>
          </w:tblCellMar>
        </w:tblPrEx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86C5CD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customer_id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5F0B30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INT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3CEF61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 xml:space="preserve">Foreign key referencing the </w:t>
            </w:r>
            <w:r>
              <w:rPr>
                <w:rStyle w:val="StrongEmphasis"/>
              </w:rPr>
              <w:t>Customer</w:t>
            </w:r>
            <w:r>
              <w:t xml:space="preserve"> table.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B825E6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FK, NOT NULL</w:t>
            </w:r>
          </w:p>
        </w:tc>
      </w:tr>
    </w:tbl>
    <w:p w14:paraId="1658E67E" w14:textId="77777777" w:rsidR="0030531D" w:rsidRDefault="00000000">
      <w:pPr>
        <w:pStyle w:val="Heading3"/>
        <w:rPr>
          <w:rFonts w:hint="eastAsia"/>
        </w:rPr>
      </w:pPr>
      <w:bookmarkStart w:id="12" w:name="__RefHeading___Toc2734_3768313524"/>
      <w:r>
        <w:rPr>
          <w:rStyle w:val="StrongEmphasis"/>
        </w:rPr>
        <w:tab/>
      </w:r>
      <w:bookmarkStart w:id="13" w:name="_Toc190844323"/>
      <w:bookmarkStart w:id="14" w:name="_Toc190856065"/>
      <w:r>
        <w:rPr>
          <w:rStyle w:val="StrongEmphasis"/>
        </w:rPr>
        <w:t>2.1.2 Entity: Customer</w:t>
      </w:r>
      <w:bookmarkEnd w:id="12"/>
      <w:bookmarkEnd w:id="13"/>
      <w:bookmarkEnd w:id="14"/>
    </w:p>
    <w:p w14:paraId="6B8F3AA0" w14:textId="77777777" w:rsidR="0030531D" w:rsidRDefault="00000000">
      <w:pPr>
        <w:pStyle w:val="Textbody"/>
        <w:rPr>
          <w:rFonts w:hint="eastAsia"/>
        </w:rPr>
      </w:pPr>
      <w:r>
        <w:t xml:space="preserve">The </w:t>
      </w:r>
      <w:r>
        <w:rPr>
          <w:rStyle w:val="StrongEmphasis"/>
        </w:rPr>
        <w:t>Customer</w:t>
      </w:r>
      <w:r>
        <w:t xml:space="preserve"> entity captures details about the customer:</w:t>
      </w:r>
    </w:p>
    <w:tbl>
      <w:tblPr>
        <w:tblW w:w="95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8"/>
        <w:gridCol w:w="1789"/>
        <w:gridCol w:w="3411"/>
        <w:gridCol w:w="2707"/>
      </w:tblGrid>
      <w:tr w:rsidR="0030531D" w14:paraId="75C32C5B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C8F792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Column Name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CE8829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Data Type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4A6AEE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Description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F504B9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Constraints</w:t>
            </w:r>
          </w:p>
        </w:tc>
      </w:tr>
      <w:tr w:rsidR="0030531D" w14:paraId="53199A18" w14:textId="77777777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89A8B3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customer_id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19CECB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INT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1F0D93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Unique identifier for the customer.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58935A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PK, AUTO-INCREMENT</w:t>
            </w:r>
          </w:p>
        </w:tc>
      </w:tr>
      <w:tr w:rsidR="0030531D" w14:paraId="0A9049F7" w14:textId="77777777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395F9E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first_name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15DC27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VARCHAR (100)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ABC75F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First name of the customer.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0C3D15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NOT NULL</w:t>
            </w:r>
          </w:p>
        </w:tc>
      </w:tr>
      <w:tr w:rsidR="0030531D" w14:paraId="66A85F46" w14:textId="77777777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723B75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last_name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5FD039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VARCHAR (100)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C3D094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Last name of the customer.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25AE9B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NOT NULL</w:t>
            </w:r>
          </w:p>
        </w:tc>
      </w:tr>
      <w:tr w:rsidR="0030531D" w14:paraId="4A1635CD" w14:textId="77777777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5C0101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age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9F77E1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INT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C6B785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Age of the customer.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7B5FC7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NULLABLE</w:t>
            </w:r>
          </w:p>
        </w:tc>
      </w:tr>
      <w:tr w:rsidR="0030531D" w14:paraId="152BD228" w14:textId="77777777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1AD183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country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E478D7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VARCHAR (100)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FC9950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Country of the customer.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92574B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NULLABLE</w:t>
            </w:r>
          </w:p>
        </w:tc>
      </w:tr>
    </w:tbl>
    <w:p w14:paraId="4D2A1063" w14:textId="77777777" w:rsidR="0030531D" w:rsidRDefault="00000000">
      <w:pPr>
        <w:pStyle w:val="Heading3"/>
        <w:rPr>
          <w:rFonts w:hint="eastAsia"/>
        </w:rPr>
      </w:pPr>
      <w:bookmarkStart w:id="15" w:name="__RefHeading___Toc2736_3768313524"/>
      <w:r>
        <w:rPr>
          <w:rStyle w:val="StrongEmphasis"/>
        </w:rPr>
        <w:tab/>
      </w:r>
      <w:bookmarkStart w:id="16" w:name="_Toc190844324"/>
      <w:bookmarkStart w:id="17" w:name="_Toc190856066"/>
      <w:r>
        <w:rPr>
          <w:rStyle w:val="StrongEmphasis"/>
        </w:rPr>
        <w:t>2.1.3 Entity: Shipping</w:t>
      </w:r>
      <w:bookmarkEnd w:id="15"/>
      <w:bookmarkEnd w:id="16"/>
      <w:bookmarkEnd w:id="17"/>
    </w:p>
    <w:p w14:paraId="61C38738" w14:textId="77777777" w:rsidR="0030531D" w:rsidRDefault="00000000">
      <w:pPr>
        <w:pStyle w:val="Textbody"/>
        <w:rPr>
          <w:rFonts w:hint="eastAsia"/>
        </w:rPr>
      </w:pPr>
      <w:r>
        <w:t xml:space="preserve">The </w:t>
      </w:r>
      <w:r>
        <w:rPr>
          <w:rStyle w:val="StrongEmphasis"/>
        </w:rPr>
        <w:t>Shipping</w:t>
      </w:r>
      <w:r>
        <w:t xml:space="preserve"> entity captures the shipping details associated with orders: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14"/>
        <w:gridCol w:w="1065"/>
        <w:gridCol w:w="4585"/>
        <w:gridCol w:w="2474"/>
      </w:tblGrid>
      <w:tr w:rsidR="0030531D" w14:paraId="1CC74E54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2766B5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Column Name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9BEECA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Data Type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24AEB3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Description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4ED17B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Constraints</w:t>
            </w:r>
          </w:p>
        </w:tc>
      </w:tr>
      <w:tr w:rsidR="0030531D" w14:paraId="50636C17" w14:textId="77777777">
        <w:tblPrEx>
          <w:tblCellMar>
            <w:top w:w="0" w:type="dxa"/>
            <w:bottom w:w="0" w:type="dxa"/>
          </w:tblCellMar>
        </w:tblPrEx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149C8C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shipping_id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C66AE5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INT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FFAA56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Unique identifier for the shipping entry.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36623C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PK, AUTO-INCREMENT</w:t>
            </w:r>
          </w:p>
        </w:tc>
      </w:tr>
      <w:tr w:rsidR="0030531D" w14:paraId="032045A7" w14:textId="77777777">
        <w:tblPrEx>
          <w:tblCellMar>
            <w:top w:w="0" w:type="dxa"/>
            <w:bottom w:w="0" w:type="dxa"/>
          </w:tblCellMar>
        </w:tblPrEx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369576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status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1080F1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INT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2F9CC7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Status of the shipping (e.g., 0 - Pending, 1 - Shipped).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9E689E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NOT NULL</w:t>
            </w:r>
          </w:p>
        </w:tc>
      </w:tr>
      <w:tr w:rsidR="0030531D" w14:paraId="5271C3B3" w14:textId="77777777">
        <w:tblPrEx>
          <w:tblCellMar>
            <w:top w:w="0" w:type="dxa"/>
            <w:bottom w:w="0" w:type="dxa"/>
          </w:tblCellMar>
        </w:tblPrEx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1CB964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customer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00DAC4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INT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D56CD5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 xml:space="preserve">Foreign key referencing the </w:t>
            </w:r>
            <w:r>
              <w:rPr>
                <w:rStyle w:val="StrongEmphasis"/>
              </w:rPr>
              <w:t>Customer</w:t>
            </w:r>
            <w:r>
              <w:t xml:space="preserve"> table.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BCF78E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FK, NOT NULL</w:t>
            </w:r>
          </w:p>
        </w:tc>
      </w:tr>
    </w:tbl>
    <w:p w14:paraId="716D7DF2" w14:textId="77777777" w:rsidR="0030531D" w:rsidRDefault="0030531D">
      <w:pPr>
        <w:pStyle w:val="Textbody"/>
      </w:pPr>
    </w:p>
    <w:p w14:paraId="7C3C5839" w14:textId="77777777" w:rsidR="002F0150" w:rsidRDefault="002F0150">
      <w:pPr>
        <w:pStyle w:val="Textbody"/>
        <w:rPr>
          <w:rFonts w:hint="eastAsia"/>
        </w:rPr>
      </w:pPr>
    </w:p>
    <w:p w14:paraId="1085978A" w14:textId="77777777" w:rsidR="0030531D" w:rsidRDefault="0030531D">
      <w:pPr>
        <w:pStyle w:val="Textbody"/>
        <w:rPr>
          <w:rFonts w:hint="eastAsia"/>
        </w:rPr>
      </w:pPr>
    </w:p>
    <w:p w14:paraId="70134EE3" w14:textId="77777777" w:rsidR="0030531D" w:rsidRDefault="00000000">
      <w:pPr>
        <w:pStyle w:val="Heading3"/>
        <w:rPr>
          <w:rFonts w:hint="eastAsia"/>
        </w:rPr>
      </w:pPr>
      <w:bookmarkStart w:id="18" w:name="_Toc190844325"/>
      <w:bookmarkStart w:id="19" w:name="_Toc190856067"/>
      <w:r>
        <w:rPr>
          <w:rStyle w:val="StrongEmphasis"/>
        </w:rPr>
        <w:lastRenderedPageBreak/>
        <w:t xml:space="preserve">2.2 Entity Relationship Diagram for given </w:t>
      </w:r>
      <w:bookmarkEnd w:id="18"/>
      <w:r>
        <w:rPr>
          <w:rStyle w:val="StrongEmphasis"/>
        </w:rPr>
        <w:t>Data Model</w:t>
      </w:r>
      <w:bookmarkEnd w:id="19"/>
    </w:p>
    <w:p w14:paraId="2FC65ECA" w14:textId="77777777" w:rsidR="0030531D" w:rsidRDefault="0030531D">
      <w:pPr>
        <w:pStyle w:val="Textbody"/>
        <w:ind w:firstLine="709"/>
        <w:rPr>
          <w:rFonts w:hint="eastAsia"/>
        </w:rPr>
      </w:pPr>
    </w:p>
    <w:p w14:paraId="682F3CD4" w14:textId="77777777" w:rsidR="0030531D" w:rsidRDefault="00000000">
      <w:pPr>
        <w:pStyle w:val="Textbody"/>
        <w:ind w:firstLine="709"/>
        <w:rPr>
          <w:rFonts w:hint="eastAsia"/>
        </w:rPr>
      </w:pPr>
      <w:r>
        <w:t>Symbol Information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773D7BDC" w14:textId="77777777" w:rsidR="0030531D" w:rsidRDefault="00000000">
      <w:pPr>
        <w:pStyle w:val="Textbody"/>
        <w:rPr>
          <w:rFonts w:hint="eastAsia"/>
        </w:rPr>
      </w:pPr>
      <w:r>
        <w:rPr>
          <w:noProof/>
          <w:lang w:val="en-GB"/>
        </w:rPr>
        <w:drawing>
          <wp:inline distT="0" distB="0" distL="0" distR="0" wp14:anchorId="741ACBCF" wp14:editId="4309C06E">
            <wp:extent cx="1905120" cy="556200"/>
            <wp:effectExtent l="0" t="0" r="0" b="0"/>
            <wp:docPr id="1099227651" name="Picture 6" descr="A black text and a white background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120" cy="5562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68281C18" wp14:editId="65CAA047">
            <wp:extent cx="1645920" cy="541080"/>
            <wp:effectExtent l="0" t="0" r="0" b="0"/>
            <wp:docPr id="685378426" name="Picture 4" descr="A diagram of a diagram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5410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CC5A7E0" w14:textId="77777777" w:rsidR="0030531D" w:rsidRDefault="00000000">
      <w:pPr>
        <w:pStyle w:val="Textbody"/>
        <w:keepNext/>
        <w:rPr>
          <w:rFonts w:hint="eastAsia"/>
        </w:rPr>
      </w:pPr>
      <w:r>
        <w:rPr>
          <w:noProof/>
          <w:lang w:val="en-GB"/>
        </w:rPr>
        <w:drawing>
          <wp:inline distT="0" distB="0" distL="0" distR="0" wp14:anchorId="2973C2A6" wp14:editId="58FF21A3">
            <wp:extent cx="2827080" cy="6894720"/>
            <wp:effectExtent l="0" t="0" r="0" b="1380"/>
            <wp:docPr id="1622300990" name="Picture 2" descr="A diagram of a diagram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7080" cy="68947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5C60715" w14:textId="77777777" w:rsidR="0030531D" w:rsidRDefault="00000000">
      <w:pPr>
        <w:pStyle w:val="Caption"/>
        <w:rPr>
          <w:rFonts w:hint="eastAsia"/>
        </w:rPr>
      </w:pPr>
      <w:r>
        <w:t xml:space="preserve">                Figure 1 ER Diagram</w:t>
      </w:r>
    </w:p>
    <w:p w14:paraId="690A67C6" w14:textId="77777777" w:rsidR="0030531D" w:rsidRDefault="00000000">
      <w:pPr>
        <w:pStyle w:val="Heading2"/>
        <w:rPr>
          <w:rFonts w:hint="eastAsia"/>
        </w:rPr>
      </w:pPr>
      <w:bookmarkStart w:id="20" w:name="_Toc190856068"/>
      <w:bookmarkStart w:id="21" w:name="__RefHeading___Toc2738_3768313524"/>
      <w:bookmarkStart w:id="22" w:name="_Toc190844326"/>
      <w:r>
        <w:rPr>
          <w:rStyle w:val="StrongEmphasis"/>
        </w:rPr>
        <w:lastRenderedPageBreak/>
        <w:t>3. Data Flow Overview</w:t>
      </w:r>
      <w:bookmarkEnd w:id="20"/>
      <w:bookmarkEnd w:id="21"/>
      <w:bookmarkEnd w:id="22"/>
    </w:p>
    <w:p w14:paraId="4F3C0B25" w14:textId="77777777" w:rsidR="0030531D" w:rsidRDefault="00000000">
      <w:pPr>
        <w:pStyle w:val="Textbody"/>
        <w:numPr>
          <w:ilvl w:val="0"/>
          <w:numId w:val="1"/>
        </w:numPr>
        <w:rPr>
          <w:rFonts w:hint="eastAsia"/>
        </w:rPr>
      </w:pPr>
      <w:r>
        <w:rPr>
          <w:rStyle w:val="StrongEmphasis"/>
        </w:rPr>
        <w:t>Source: Data is ingested from the e-commerce platform, CSV uploads, and APIs.</w:t>
      </w:r>
    </w:p>
    <w:p w14:paraId="4D8459B7" w14:textId="77777777" w:rsidR="0030531D" w:rsidRDefault="00000000">
      <w:pPr>
        <w:pStyle w:val="Textbody"/>
        <w:numPr>
          <w:ilvl w:val="0"/>
          <w:numId w:val="1"/>
        </w:numPr>
        <w:spacing w:after="0"/>
        <w:rPr>
          <w:rFonts w:hint="eastAsia"/>
        </w:rPr>
      </w:pPr>
      <w:r>
        <w:rPr>
          <w:rStyle w:val="StrongEmphasis"/>
        </w:rPr>
        <w:t>Staging:</w:t>
      </w:r>
      <w:r>
        <w:t xml:space="preserve"> Raw data is loaded into staging tables for validation.</w:t>
      </w:r>
    </w:p>
    <w:p w14:paraId="6972A210" w14:textId="77777777" w:rsidR="0030531D" w:rsidRDefault="00000000">
      <w:pPr>
        <w:pStyle w:val="Textbody"/>
        <w:numPr>
          <w:ilvl w:val="0"/>
          <w:numId w:val="1"/>
        </w:numPr>
        <w:spacing w:after="0"/>
        <w:rPr>
          <w:rFonts w:hint="eastAsia"/>
        </w:rPr>
      </w:pPr>
      <w:r>
        <w:rPr>
          <w:rStyle w:val="StrongEmphasis"/>
        </w:rPr>
        <w:t>Transformation:</w:t>
      </w:r>
      <w:r>
        <w:t xml:space="preserve"> Data is cleaned, enriched, and processed.</w:t>
      </w:r>
    </w:p>
    <w:p w14:paraId="6DC01ED2" w14:textId="77777777" w:rsidR="0030531D" w:rsidRDefault="00000000">
      <w:pPr>
        <w:pStyle w:val="Textbody"/>
        <w:numPr>
          <w:ilvl w:val="0"/>
          <w:numId w:val="1"/>
        </w:numPr>
        <w:rPr>
          <w:rFonts w:hint="eastAsia"/>
        </w:rPr>
      </w:pPr>
      <w:r>
        <w:rPr>
          <w:rStyle w:val="StrongEmphasis"/>
        </w:rPr>
        <w:t>Loading: Processed data is inserted into respective tables.</w:t>
      </w:r>
    </w:p>
    <w:p w14:paraId="7E6B446A" w14:textId="77777777" w:rsidR="0030531D" w:rsidRDefault="00000000">
      <w:pPr>
        <w:pStyle w:val="Heading2"/>
        <w:rPr>
          <w:rFonts w:hint="eastAsia"/>
        </w:rPr>
      </w:pPr>
      <w:bookmarkStart w:id="23" w:name="_Toc190856069"/>
      <w:bookmarkStart w:id="24" w:name="_Toc190844327"/>
      <w:r>
        <w:rPr>
          <w:rStyle w:val="StrongEmphasis"/>
        </w:rPr>
        <w:t>4. Data Relationships</w:t>
      </w:r>
      <w:bookmarkEnd w:id="23"/>
      <w:bookmarkEnd w:id="24"/>
    </w:p>
    <w:p w14:paraId="742C8686" w14:textId="77777777" w:rsidR="0030531D" w:rsidRDefault="00000000">
      <w:pPr>
        <w:pStyle w:val="Textbody"/>
        <w:numPr>
          <w:ilvl w:val="0"/>
          <w:numId w:val="2"/>
        </w:numPr>
        <w:spacing w:after="0"/>
        <w:rPr>
          <w:rFonts w:hint="eastAsia"/>
        </w:rPr>
      </w:pPr>
      <w:r>
        <w:rPr>
          <w:rStyle w:val="StrongEmphasis"/>
        </w:rPr>
        <w:t>Customer to Order</w:t>
      </w:r>
      <w:r>
        <w:t>: One-to-many relationship. One customer can place multiple orders.</w:t>
      </w:r>
    </w:p>
    <w:p w14:paraId="6B31B1CC" w14:textId="77777777" w:rsidR="0030531D" w:rsidRDefault="00000000">
      <w:pPr>
        <w:pStyle w:val="Textbody"/>
        <w:numPr>
          <w:ilvl w:val="0"/>
          <w:numId w:val="2"/>
        </w:numPr>
        <w:rPr>
          <w:rFonts w:hint="eastAsia"/>
        </w:rPr>
      </w:pPr>
      <w:r>
        <w:rPr>
          <w:rStyle w:val="StrongEmphasis"/>
        </w:rPr>
        <w:t>Customer to Shipping</w:t>
      </w:r>
      <w:r>
        <w:t>: One-to-many relationship. One customer can have multiple shipping records.</w:t>
      </w:r>
    </w:p>
    <w:p w14:paraId="6C7EC755" w14:textId="77777777" w:rsidR="0030531D" w:rsidRDefault="00000000">
      <w:pPr>
        <w:pStyle w:val="Heading3"/>
        <w:rPr>
          <w:rFonts w:hint="eastAsia"/>
        </w:rPr>
      </w:pPr>
      <w:r>
        <w:rPr>
          <w:rStyle w:val="StrongEmphasis"/>
        </w:rPr>
        <w:tab/>
      </w:r>
      <w:bookmarkStart w:id="25" w:name="_Toc190844328"/>
      <w:bookmarkStart w:id="26" w:name="_Toc190856070"/>
      <w:r>
        <w:rPr>
          <w:rStyle w:val="StrongEmphasis"/>
        </w:rPr>
        <w:t>4.1 PowerBI Data Model</w:t>
      </w:r>
      <w:bookmarkEnd w:id="25"/>
      <w:bookmarkEnd w:id="26"/>
    </w:p>
    <w:p w14:paraId="56B1FB31" w14:textId="77777777" w:rsidR="0030531D" w:rsidRDefault="00000000">
      <w:pPr>
        <w:pStyle w:val="Textbody"/>
        <w:rPr>
          <w:rFonts w:hint="eastAsia"/>
        </w:rPr>
      </w:pPr>
      <w:r>
        <w:rPr>
          <w:b/>
          <w:bCs/>
          <w:noProof/>
        </w:rPr>
        <w:drawing>
          <wp:anchor distT="0" distB="0" distL="114300" distR="114300" simplePos="0" relativeHeight="21" behindDoc="0" locked="0" layoutInCell="1" allowOverlap="1" wp14:anchorId="4EBA410E" wp14:editId="5A5EA3EE">
            <wp:simplePos x="0" y="0"/>
            <wp:positionH relativeFrom="column">
              <wp:posOffset>240120</wp:posOffset>
            </wp:positionH>
            <wp:positionV relativeFrom="paragraph">
              <wp:posOffset>110520</wp:posOffset>
            </wp:positionV>
            <wp:extent cx="4770000" cy="3291839"/>
            <wp:effectExtent l="0" t="0" r="0" b="3811"/>
            <wp:wrapSquare wrapText="bothSides"/>
            <wp:docPr id="1680555624" name="Image1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0000" cy="32918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4FE75A0" w14:textId="77777777" w:rsidR="0030531D" w:rsidRDefault="0030531D">
      <w:pPr>
        <w:pStyle w:val="Textbody"/>
        <w:rPr>
          <w:rFonts w:hint="eastAsia"/>
        </w:rPr>
      </w:pPr>
    </w:p>
    <w:p w14:paraId="30F3210A" w14:textId="77777777" w:rsidR="0030531D" w:rsidRDefault="0030531D">
      <w:pPr>
        <w:pStyle w:val="Textbody"/>
        <w:rPr>
          <w:rFonts w:hint="eastAsia"/>
        </w:rPr>
      </w:pPr>
    </w:p>
    <w:p w14:paraId="7A475306" w14:textId="77777777" w:rsidR="0030531D" w:rsidRDefault="0030531D">
      <w:pPr>
        <w:pStyle w:val="Textbody"/>
        <w:rPr>
          <w:rFonts w:hint="eastAsia"/>
        </w:rPr>
      </w:pPr>
    </w:p>
    <w:p w14:paraId="1D48F795" w14:textId="77777777" w:rsidR="0030531D" w:rsidRDefault="0030531D">
      <w:pPr>
        <w:pStyle w:val="Textbody"/>
        <w:rPr>
          <w:rFonts w:hint="eastAsia"/>
        </w:rPr>
      </w:pPr>
    </w:p>
    <w:p w14:paraId="134EBFE9" w14:textId="77777777" w:rsidR="0030531D" w:rsidRDefault="0030531D">
      <w:pPr>
        <w:pStyle w:val="Textbody"/>
        <w:rPr>
          <w:rFonts w:hint="eastAsia"/>
        </w:rPr>
      </w:pPr>
    </w:p>
    <w:p w14:paraId="4F250AA3" w14:textId="77777777" w:rsidR="0030531D" w:rsidRDefault="0030531D">
      <w:pPr>
        <w:pStyle w:val="Textbody"/>
        <w:rPr>
          <w:rFonts w:hint="eastAsia"/>
        </w:rPr>
      </w:pPr>
    </w:p>
    <w:p w14:paraId="5B15E382" w14:textId="77777777" w:rsidR="0030531D" w:rsidRDefault="0030531D">
      <w:pPr>
        <w:pStyle w:val="Textbody"/>
        <w:rPr>
          <w:rFonts w:hint="eastAsia"/>
        </w:rPr>
      </w:pPr>
    </w:p>
    <w:p w14:paraId="71C5D953" w14:textId="77777777" w:rsidR="0030531D" w:rsidRDefault="0030531D">
      <w:pPr>
        <w:pStyle w:val="Textbody"/>
        <w:rPr>
          <w:rFonts w:hint="eastAsia"/>
        </w:rPr>
      </w:pPr>
    </w:p>
    <w:p w14:paraId="4E2F42F5" w14:textId="77777777" w:rsidR="0030531D" w:rsidRDefault="0030531D">
      <w:pPr>
        <w:pStyle w:val="Textbody"/>
        <w:rPr>
          <w:rFonts w:hint="eastAsia"/>
        </w:rPr>
      </w:pPr>
    </w:p>
    <w:p w14:paraId="062889F3" w14:textId="77777777" w:rsidR="0030531D" w:rsidRDefault="0030531D">
      <w:pPr>
        <w:pStyle w:val="Textbody"/>
        <w:rPr>
          <w:rFonts w:hint="eastAsia"/>
        </w:rPr>
      </w:pPr>
    </w:p>
    <w:p w14:paraId="5C40D3B1" w14:textId="77777777" w:rsidR="0030531D" w:rsidRDefault="0030531D">
      <w:pPr>
        <w:pStyle w:val="Textbody"/>
        <w:rPr>
          <w:rFonts w:hint="eastAsia"/>
        </w:rPr>
      </w:pPr>
    </w:p>
    <w:p w14:paraId="3E0611C8" w14:textId="77777777" w:rsidR="0030531D" w:rsidRDefault="0030531D">
      <w:pPr>
        <w:pStyle w:val="Textbody"/>
        <w:rPr>
          <w:rFonts w:hint="eastAsia"/>
        </w:rPr>
      </w:pPr>
    </w:p>
    <w:p w14:paraId="09E4EF64" w14:textId="77777777" w:rsidR="0030531D" w:rsidRDefault="0030531D">
      <w:pPr>
        <w:pStyle w:val="Textbody"/>
        <w:rPr>
          <w:rFonts w:hint="eastAsia"/>
        </w:rPr>
      </w:pPr>
    </w:p>
    <w:p w14:paraId="2EC0789D" w14:textId="77777777" w:rsidR="0030531D" w:rsidRDefault="0030531D">
      <w:pPr>
        <w:pStyle w:val="Textbody"/>
        <w:rPr>
          <w:rFonts w:hint="eastAsia"/>
        </w:rPr>
      </w:pPr>
    </w:p>
    <w:p w14:paraId="28DFFC19" w14:textId="77777777" w:rsidR="0030531D" w:rsidRDefault="0030531D">
      <w:pPr>
        <w:pStyle w:val="Textbody"/>
        <w:rPr>
          <w:rFonts w:hint="eastAsia"/>
        </w:rPr>
      </w:pPr>
    </w:p>
    <w:p w14:paraId="33D7157D" w14:textId="77777777" w:rsidR="0030531D" w:rsidRDefault="0030531D">
      <w:pPr>
        <w:pStyle w:val="Textbody"/>
        <w:rPr>
          <w:rFonts w:hint="eastAsia"/>
        </w:rPr>
      </w:pPr>
    </w:p>
    <w:p w14:paraId="5D601E0C" w14:textId="77777777" w:rsidR="0030531D" w:rsidRDefault="0030531D">
      <w:pPr>
        <w:pStyle w:val="Textbody"/>
        <w:rPr>
          <w:rFonts w:hint="eastAsia"/>
        </w:rPr>
      </w:pPr>
    </w:p>
    <w:p w14:paraId="4B6D90B2" w14:textId="77777777" w:rsidR="0030531D" w:rsidRDefault="0030531D">
      <w:pPr>
        <w:pStyle w:val="Textbody"/>
        <w:rPr>
          <w:rFonts w:hint="eastAsia"/>
        </w:rPr>
      </w:pPr>
    </w:p>
    <w:p w14:paraId="4554CA71" w14:textId="77777777" w:rsidR="0030531D" w:rsidRDefault="0030531D">
      <w:pPr>
        <w:pStyle w:val="Textbody"/>
        <w:rPr>
          <w:rFonts w:hint="eastAsia"/>
        </w:rPr>
      </w:pPr>
    </w:p>
    <w:p w14:paraId="60E7195B" w14:textId="77777777" w:rsidR="0030531D" w:rsidRDefault="0030531D">
      <w:pPr>
        <w:pStyle w:val="Textbody"/>
        <w:rPr>
          <w:rFonts w:hint="eastAsia"/>
        </w:rPr>
      </w:pPr>
    </w:p>
    <w:p w14:paraId="1CC49CC4" w14:textId="77777777" w:rsidR="0030531D" w:rsidRDefault="00000000">
      <w:pPr>
        <w:pStyle w:val="Heading2"/>
        <w:numPr>
          <w:ilvl w:val="0"/>
          <w:numId w:val="1"/>
        </w:numPr>
        <w:rPr>
          <w:rFonts w:hint="eastAsia"/>
        </w:rPr>
      </w:pPr>
      <w:bookmarkStart w:id="27" w:name="_Toc190856071"/>
      <w:bookmarkStart w:id="28" w:name="_Toc190844329"/>
      <w:r>
        <w:rPr>
          <w:rStyle w:val="StrongEmphasis"/>
        </w:rPr>
        <w:lastRenderedPageBreak/>
        <w:t>Derived Fields / calculations Performed in Report view / Outside Transform data</w:t>
      </w:r>
      <w:bookmarkEnd w:id="27"/>
      <w:bookmarkEnd w:id="28"/>
    </w:p>
    <w:p w14:paraId="3DBEC37A" w14:textId="77777777" w:rsidR="0030531D" w:rsidRDefault="0030531D">
      <w:pPr>
        <w:pStyle w:val="Textbody"/>
        <w:rPr>
          <w:rFonts w:hint="eastAsia"/>
        </w:rPr>
      </w:pPr>
    </w:p>
    <w:tbl>
      <w:tblPr>
        <w:tblW w:w="99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8"/>
        <w:gridCol w:w="2387"/>
        <w:gridCol w:w="4755"/>
      </w:tblGrid>
      <w:tr w:rsidR="0030531D" w14:paraId="6CBBD45E" w14:textId="77777777">
        <w:tblPrEx>
          <w:tblCellMar>
            <w:top w:w="0" w:type="dxa"/>
            <w:bottom w:w="0" w:type="dxa"/>
          </w:tblCellMar>
        </w:tblPrEx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5DE29B" w14:textId="77777777" w:rsidR="0030531D" w:rsidRDefault="00000000">
            <w:pPr>
              <w:pStyle w:val="Standard"/>
              <w:widowControl w:val="0"/>
              <w:spacing w:before="57" w:after="57"/>
              <w:jc w:val="both"/>
              <w:rPr>
                <w:rFonts w:eastAsia="Calibri"/>
                <w:b/>
                <w:bCs/>
                <w:color w:val="000000"/>
                <w:kern w:val="0"/>
                <w:lang w:eastAsia="en-US" w:bidi="ar-SA"/>
              </w:rPr>
            </w:pPr>
            <w:r>
              <w:rPr>
                <w:rFonts w:eastAsia="Calibri"/>
                <w:b/>
                <w:bCs/>
                <w:color w:val="000000"/>
                <w:kern w:val="0"/>
                <w:lang w:eastAsia="en-US" w:bidi="ar-SA"/>
              </w:rPr>
              <w:t>Table/Column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CB327E" w14:textId="77777777" w:rsidR="0030531D" w:rsidRDefault="00000000">
            <w:pPr>
              <w:pStyle w:val="Standard"/>
              <w:widowControl w:val="0"/>
              <w:spacing w:before="57" w:after="57"/>
              <w:jc w:val="center"/>
              <w:rPr>
                <w:rFonts w:eastAsia="Calibri"/>
                <w:b/>
                <w:bCs/>
                <w:color w:val="000000"/>
                <w:kern w:val="0"/>
                <w:lang w:eastAsia="en-US" w:bidi="ar-SA"/>
              </w:rPr>
            </w:pPr>
            <w:r>
              <w:rPr>
                <w:rFonts w:eastAsia="Calibri"/>
                <w:b/>
                <w:bCs/>
                <w:color w:val="000000"/>
                <w:kern w:val="0"/>
                <w:lang w:eastAsia="en-US" w:bidi="ar-SA"/>
              </w:rPr>
              <w:t>Derived From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5CF1FA" w14:textId="77777777" w:rsidR="0030531D" w:rsidRDefault="00000000">
            <w:pPr>
              <w:pStyle w:val="Standard"/>
              <w:widowControl w:val="0"/>
              <w:spacing w:before="57" w:after="57"/>
              <w:jc w:val="both"/>
              <w:rPr>
                <w:rFonts w:eastAsia="Calibri"/>
                <w:b/>
                <w:bCs/>
                <w:color w:val="000000"/>
                <w:kern w:val="0"/>
                <w:lang w:eastAsia="en-US" w:bidi="ar-SA"/>
              </w:rPr>
            </w:pPr>
            <w:r>
              <w:rPr>
                <w:rFonts w:eastAsia="Calibri"/>
                <w:b/>
                <w:bCs/>
                <w:color w:val="000000"/>
                <w:kern w:val="0"/>
                <w:lang w:eastAsia="en-US" w:bidi="ar-SA"/>
              </w:rPr>
              <w:t>Logic</w:t>
            </w:r>
          </w:p>
        </w:tc>
      </w:tr>
      <w:tr w:rsidR="0030531D" w14:paraId="60161DFC" w14:textId="77777777">
        <w:tblPrEx>
          <w:tblCellMar>
            <w:top w:w="0" w:type="dxa"/>
            <w:bottom w:w="0" w:type="dxa"/>
          </w:tblCellMar>
        </w:tblPrEx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CEFE19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2BF71146" w14:textId="77777777" w:rsidR="0030531D" w:rsidRDefault="00000000">
            <w:pPr>
              <w:pStyle w:val="Standard"/>
              <w:widowControl w:val="0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  <w:t>Customer / TotalAmountSpent</w:t>
            </w:r>
          </w:p>
          <w:p w14:paraId="405E7E93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AA692" w14:textId="77777777" w:rsidR="0030531D" w:rsidRDefault="00000000">
            <w:pPr>
              <w:pStyle w:val="Standard"/>
              <w:widowControl w:val="0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  <w:t>Amount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44E85B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lang w:eastAsia="en-US" w:bidi="ar-SA"/>
              </w:rPr>
            </w:pPr>
          </w:p>
          <w:p w14:paraId="3592E98A" w14:textId="77777777" w:rsidR="0030531D" w:rsidRDefault="00000000">
            <w:pPr>
              <w:pStyle w:val="Standard"/>
              <w:widowControl w:val="0"/>
              <w:rPr>
                <w:rFonts w:hint="eastAsia"/>
              </w:rPr>
            </w:pPr>
            <w:r>
              <w:rPr>
                <w:rFonts w:ascii="Consolas, 'Courier New', monosp" w:eastAsia="Calibri" w:hAnsi="Consolas, 'Courier New', monosp" w:cs="Calibri"/>
                <w:b/>
                <w:color w:val="000000"/>
                <w:kern w:val="0"/>
                <w:sz w:val="18"/>
                <w:szCs w:val="18"/>
                <w:shd w:val="clear" w:color="auto" w:fill="FFFFFF"/>
                <w:lang w:eastAsia="en-US" w:bidi="ar-SA"/>
              </w:rPr>
              <w:t xml:space="preserve">TotalAmountSpent = </w:t>
            </w:r>
            <w:r>
              <w:rPr>
                <w:rFonts w:ascii="Consolas, 'Courier New', monosp" w:eastAsia="Calibri" w:hAnsi="Consolas, 'Courier New', monosp" w:cs="Calibri"/>
                <w:b/>
                <w:color w:val="3165BB"/>
                <w:kern w:val="0"/>
                <w:sz w:val="18"/>
                <w:szCs w:val="18"/>
                <w:shd w:val="clear" w:color="auto" w:fill="FFFFFF"/>
                <w:lang w:eastAsia="en-US" w:bidi="ar-SA"/>
              </w:rPr>
              <w:t>SUM</w:t>
            </w:r>
            <w:r>
              <w:rPr>
                <w:rFonts w:ascii="Consolas, 'Courier New', monosp" w:eastAsia="Calibri" w:hAnsi="Consolas, 'Courier New', monosp" w:cs="Calibri"/>
                <w:b/>
                <w:color w:val="000000"/>
                <w:kern w:val="0"/>
                <w:sz w:val="18"/>
                <w:szCs w:val="18"/>
                <w:shd w:val="clear" w:color="auto" w:fill="FFFFFF"/>
                <w:lang w:eastAsia="en-US" w:bidi="ar-SA"/>
              </w:rPr>
              <w:t>(</w:t>
            </w:r>
            <w:r>
              <w:rPr>
                <w:rFonts w:ascii="Consolas, 'Courier New', monosp" w:eastAsia="Calibri" w:hAnsi="Consolas, 'Courier New', monosp" w:cs="Calibri"/>
                <w:b/>
                <w:color w:val="001080"/>
                <w:kern w:val="0"/>
                <w:sz w:val="18"/>
                <w:szCs w:val="18"/>
                <w:shd w:val="clear" w:color="auto" w:fill="FFFFFF"/>
                <w:lang w:eastAsia="en-US" w:bidi="ar-SA"/>
              </w:rPr>
              <w:t>'Order'[Amount]</w:t>
            </w:r>
            <w:r>
              <w:rPr>
                <w:rFonts w:ascii="Consolas, 'Courier New', monosp" w:eastAsia="Calibri" w:hAnsi="Consolas, 'Courier New', monosp" w:cs="Calibri"/>
                <w:b/>
                <w:color w:val="000000"/>
                <w:kern w:val="0"/>
                <w:sz w:val="18"/>
                <w:szCs w:val="18"/>
                <w:shd w:val="clear" w:color="auto" w:fill="FFFFFF"/>
                <w:lang w:eastAsia="en-US" w:bidi="ar-SA"/>
              </w:rPr>
              <w:t>)</w:t>
            </w:r>
          </w:p>
        </w:tc>
      </w:tr>
      <w:tr w:rsidR="0030531D" w14:paraId="67FAEE37" w14:textId="77777777">
        <w:tblPrEx>
          <w:tblCellMar>
            <w:top w:w="0" w:type="dxa"/>
            <w:bottom w:w="0" w:type="dxa"/>
          </w:tblCellMar>
        </w:tblPrEx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8937FE" w14:textId="77777777" w:rsidR="0030531D" w:rsidRDefault="00000000">
            <w:pPr>
              <w:pStyle w:val="Standard"/>
              <w:widowControl w:val="0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  <w:t>Customer/ TotalPendingSpend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5F73E" w14:textId="77777777" w:rsidR="0030531D" w:rsidRDefault="0030531D">
            <w:pPr>
              <w:pStyle w:val="Standard"/>
              <w:widowControl w:val="0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335AFBE9" w14:textId="77777777" w:rsidR="0030531D" w:rsidRDefault="00000000">
            <w:pPr>
              <w:pStyle w:val="Standard"/>
              <w:spacing w:line="270" w:lineRule="atLeast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  <w:t>Amount,</w:t>
            </w:r>
          </w:p>
          <w:p w14:paraId="447EF32F" w14:textId="77777777" w:rsidR="0030531D" w:rsidRDefault="00000000">
            <w:pPr>
              <w:pStyle w:val="Standard"/>
              <w:spacing w:line="270" w:lineRule="atLeast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  <w:t>DeliveryStatus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442E3C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lang w:eastAsia="en-US" w:bidi="ar-SA"/>
              </w:rPr>
            </w:pPr>
          </w:p>
          <w:p w14:paraId="33AE9DAC" w14:textId="77777777" w:rsidR="0030531D" w:rsidRDefault="00000000">
            <w:pPr>
              <w:pStyle w:val="Standard"/>
              <w:widowControl w:val="0"/>
              <w:rPr>
                <w:rFonts w:hint="eastAsia"/>
              </w:rPr>
            </w:pPr>
            <w:r>
              <w:rPr>
                <w:rFonts w:ascii="Consolas, 'Courier New', monosp" w:eastAsia="Calibri" w:hAnsi="Consolas, 'Courier New', monosp"/>
                <w:color w:val="000000"/>
                <w:kern w:val="0"/>
                <w:sz w:val="18"/>
                <w:shd w:val="clear" w:color="auto" w:fill="FFFFFF"/>
                <w:lang w:eastAsia="en-US" w:bidi="ar-SA"/>
              </w:rPr>
              <w:t xml:space="preserve">TotalPendingSpend = </w:t>
            </w:r>
            <w:r>
              <w:rPr>
                <w:rFonts w:ascii="Consolas, 'Courier New', monosp" w:eastAsia="Calibri" w:hAnsi="Consolas, 'Courier New', monosp"/>
                <w:color w:val="008000"/>
                <w:kern w:val="0"/>
                <w:sz w:val="18"/>
                <w:shd w:val="clear" w:color="auto" w:fill="FFFFFF"/>
                <w:lang w:eastAsia="en-US" w:bidi="ar-SA"/>
              </w:rPr>
              <w:t>-- Total Amount Spent for Pending Deliveries (By Country)</w:t>
            </w:r>
          </w:p>
          <w:p w14:paraId="4CE39C36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proofErr w:type="gramStart"/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CALCULATE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proofErr w:type="gramEnd"/>
          </w:p>
          <w:p w14:paraId="52EC9D75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SUM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r>
              <w:rPr>
                <w:rFonts w:ascii="Consolas, 'Courier New', monosp" w:hAnsi="Consolas, 'Courier New', monosp"/>
                <w:color w:val="001080"/>
                <w:sz w:val="18"/>
                <w:shd w:val="clear" w:color="auto" w:fill="FFFFFF"/>
              </w:rPr>
              <w:t>'Order'[Amount]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),</w:t>
            </w:r>
          </w:p>
          <w:p w14:paraId="5A61632D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proofErr w:type="gramStart"/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FILTER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proofErr w:type="gramEnd"/>
            <w:r>
              <w:rPr>
                <w:rFonts w:ascii="Consolas, 'Courier New', monosp" w:hAnsi="Consolas, 'Courier New', monosp"/>
                <w:color w:val="001080"/>
                <w:sz w:val="18"/>
                <w:shd w:val="clear" w:color="auto" w:fill="FFFFFF"/>
              </w:rPr>
              <w:t>Shipping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, </w:t>
            </w:r>
            <w:r>
              <w:rPr>
                <w:rFonts w:ascii="Consolas, 'Courier New', monosp" w:hAnsi="Consolas, 'Courier New', monosp"/>
                <w:color w:val="001080"/>
                <w:sz w:val="18"/>
                <w:shd w:val="clear" w:color="auto" w:fill="FFFFFF"/>
              </w:rPr>
              <w:t>Shipping[DeliveryStatus]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 = </w:t>
            </w:r>
            <w:r>
              <w:rPr>
                <w:rFonts w:ascii="Consolas, 'Courier New', monosp" w:hAnsi="Consolas, 'Courier New', monosp"/>
                <w:color w:val="A31515"/>
                <w:sz w:val="18"/>
                <w:shd w:val="clear" w:color="auto" w:fill="FFFFFF"/>
              </w:rPr>
              <w:t>"Pending"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</w:t>
            </w:r>
          </w:p>
          <w:p w14:paraId="65268EBC" w14:textId="77777777" w:rsidR="0030531D" w:rsidRDefault="00000000">
            <w:pPr>
              <w:pStyle w:val="Standard"/>
              <w:spacing w:line="270" w:lineRule="atLeast"/>
              <w:rPr>
                <w:rFonts w:ascii="Consolas, 'Courier New', monosp" w:hAnsi="Consolas, 'Courier New', monosp" w:hint="eastAsia"/>
                <w:color w:val="000000"/>
                <w:sz w:val="18"/>
                <w:shd w:val="clear" w:color="auto" w:fill="FFFFFF"/>
              </w:rPr>
            </w:pP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</w:t>
            </w:r>
          </w:p>
          <w:p w14:paraId="133EB6E3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lang w:eastAsia="en-US" w:bidi="ar-SA"/>
              </w:rPr>
            </w:pPr>
          </w:p>
        </w:tc>
      </w:tr>
      <w:tr w:rsidR="0030531D" w14:paraId="5CAA7F7C" w14:textId="77777777">
        <w:tblPrEx>
          <w:tblCellMar>
            <w:top w:w="0" w:type="dxa"/>
            <w:bottom w:w="0" w:type="dxa"/>
          </w:tblCellMar>
        </w:tblPrEx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1A653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0EA678AD" w14:textId="77777777" w:rsidR="0030531D" w:rsidRDefault="00000000">
            <w:pPr>
              <w:pStyle w:val="Standard"/>
              <w:widowControl w:val="0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  <w:t>Customer / OrderID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703301" w14:textId="77777777" w:rsidR="0030531D" w:rsidRDefault="0030531D">
            <w:pPr>
              <w:pStyle w:val="Standard"/>
              <w:widowControl w:val="0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22618302" w14:textId="77777777" w:rsidR="0030531D" w:rsidRDefault="00000000">
            <w:pPr>
              <w:pStyle w:val="Standard"/>
              <w:widowControl w:val="0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  <w:t>OrderID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EBAECF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lang w:eastAsia="en-US" w:bidi="ar-SA"/>
              </w:rPr>
            </w:pPr>
          </w:p>
          <w:p w14:paraId="199DEED4" w14:textId="77777777" w:rsidR="0030531D" w:rsidRDefault="00000000">
            <w:pPr>
              <w:pStyle w:val="Standard"/>
              <w:widowControl w:val="0"/>
              <w:rPr>
                <w:rFonts w:hint="eastAsia"/>
              </w:rPr>
            </w:pPr>
            <w:r>
              <w:rPr>
                <w:rFonts w:ascii="Consolas, 'Courier New', monosp" w:eastAsia="Calibri" w:hAnsi="Consolas, 'Courier New', monosp"/>
                <w:color w:val="000000"/>
                <w:kern w:val="0"/>
                <w:sz w:val="18"/>
                <w:shd w:val="clear" w:color="auto" w:fill="FFFFFF"/>
                <w:lang w:eastAsia="en-US" w:bidi="ar-SA"/>
              </w:rPr>
              <w:t xml:space="preserve">TotalTransactions = </w:t>
            </w:r>
            <w:r>
              <w:rPr>
                <w:rFonts w:ascii="Consolas, 'Courier New', monosp" w:eastAsia="Calibri" w:hAnsi="Consolas, 'Courier New', monosp"/>
                <w:color w:val="3165BB"/>
                <w:kern w:val="0"/>
                <w:sz w:val="18"/>
                <w:shd w:val="clear" w:color="auto" w:fill="FFFFFF"/>
                <w:lang w:eastAsia="en-US" w:bidi="ar-SA"/>
              </w:rPr>
              <w:t>COUNT</w:t>
            </w:r>
            <w:r>
              <w:rPr>
                <w:rFonts w:ascii="Consolas, 'Courier New', monosp" w:eastAsia="Calibri" w:hAnsi="Consolas, 'Courier New', monosp"/>
                <w:color w:val="000000"/>
                <w:kern w:val="0"/>
                <w:sz w:val="18"/>
                <w:shd w:val="clear" w:color="auto" w:fill="FFFFFF"/>
                <w:lang w:eastAsia="en-US" w:bidi="ar-SA"/>
              </w:rPr>
              <w:t>(</w:t>
            </w:r>
            <w:r>
              <w:rPr>
                <w:rFonts w:ascii="Consolas, 'Courier New', monosp" w:eastAsia="Calibri" w:hAnsi="Consolas, 'Courier New', monosp"/>
                <w:color w:val="001080"/>
                <w:kern w:val="0"/>
                <w:sz w:val="18"/>
                <w:shd w:val="clear" w:color="auto" w:fill="FFFFFF"/>
                <w:lang w:eastAsia="en-US" w:bidi="ar-SA"/>
              </w:rPr>
              <w:t>'Order'[OrderID]</w:t>
            </w:r>
            <w:r>
              <w:rPr>
                <w:rFonts w:ascii="Consolas, 'Courier New', monosp" w:eastAsia="Calibri" w:hAnsi="Consolas, 'Courier New', monosp"/>
                <w:color w:val="000000"/>
                <w:kern w:val="0"/>
                <w:sz w:val="18"/>
                <w:shd w:val="clear" w:color="auto" w:fill="FFFFFF"/>
                <w:lang w:eastAsia="en-US" w:bidi="ar-SA"/>
              </w:rPr>
              <w:t>)</w:t>
            </w:r>
          </w:p>
          <w:p w14:paraId="5ADFF442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lang w:eastAsia="en-US" w:bidi="ar-SA"/>
              </w:rPr>
            </w:pPr>
          </w:p>
        </w:tc>
      </w:tr>
      <w:tr w:rsidR="0030531D" w14:paraId="4492B16B" w14:textId="77777777">
        <w:tblPrEx>
          <w:tblCellMar>
            <w:top w:w="0" w:type="dxa"/>
            <w:bottom w:w="0" w:type="dxa"/>
          </w:tblCellMar>
        </w:tblPrEx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E9AD63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06AD73AE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473B7CFA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50366773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522B7E71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699EA2D2" w14:textId="77777777" w:rsidR="0030531D" w:rsidRDefault="00000000">
            <w:pPr>
              <w:pStyle w:val="Standard"/>
              <w:widowControl w:val="0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  <w:t>Order / Country with Min Transactions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9301A" w14:textId="77777777" w:rsidR="0030531D" w:rsidRDefault="0030531D">
            <w:pPr>
              <w:pStyle w:val="Standard"/>
              <w:widowControl w:val="0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781718CE" w14:textId="77777777" w:rsidR="0030531D" w:rsidRDefault="0030531D">
            <w:pPr>
              <w:pStyle w:val="Standard"/>
              <w:widowControl w:val="0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291F7BFE" w14:textId="77777777" w:rsidR="0030531D" w:rsidRDefault="0030531D">
            <w:pPr>
              <w:pStyle w:val="Standard"/>
              <w:widowControl w:val="0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37E47B24" w14:textId="77777777" w:rsidR="0030531D" w:rsidRDefault="00000000">
            <w:pPr>
              <w:pStyle w:val="Standard"/>
              <w:spacing w:line="270" w:lineRule="atLeast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  <w:t>Country,</w:t>
            </w:r>
          </w:p>
          <w:p w14:paraId="5354F2F0" w14:textId="77777777" w:rsidR="0030531D" w:rsidRDefault="00000000">
            <w:pPr>
              <w:pStyle w:val="Standard"/>
              <w:spacing w:line="270" w:lineRule="atLeast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  <w:t>TotalTransactionsByCountry,</w:t>
            </w:r>
          </w:p>
          <w:p w14:paraId="7CF8B960" w14:textId="77777777" w:rsidR="0030531D" w:rsidRDefault="00000000">
            <w:pPr>
              <w:pStyle w:val="Standard"/>
              <w:spacing w:line="270" w:lineRule="atLeast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  <w:t>MinTransactionsByCountry</w:t>
            </w:r>
          </w:p>
          <w:p w14:paraId="6CEC900F" w14:textId="77777777" w:rsidR="0030531D" w:rsidRDefault="0030531D">
            <w:pPr>
              <w:pStyle w:val="Standard"/>
              <w:spacing w:line="270" w:lineRule="atLeast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5F76C6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lang w:eastAsia="en-US" w:bidi="ar-SA"/>
              </w:rPr>
            </w:pPr>
          </w:p>
          <w:p w14:paraId="4B5C765A" w14:textId="77777777" w:rsidR="0030531D" w:rsidRDefault="00000000">
            <w:pPr>
              <w:pStyle w:val="Standard"/>
              <w:widowControl w:val="0"/>
              <w:rPr>
                <w:rFonts w:ascii="Consolas, 'Courier New', monosp" w:eastAsia="Calibri" w:hAnsi="Consolas, 'Courier New', monosp"/>
                <w:color w:val="000000"/>
                <w:kern w:val="0"/>
                <w:sz w:val="18"/>
                <w:shd w:val="clear" w:color="auto" w:fill="FFFFFF"/>
                <w:lang w:eastAsia="en-US" w:bidi="ar-SA"/>
              </w:rPr>
            </w:pPr>
            <w:r>
              <w:rPr>
                <w:rFonts w:ascii="Consolas, 'Courier New', monosp" w:eastAsia="Calibri" w:hAnsi="Consolas, 'Courier New', monosp"/>
                <w:color w:val="000000"/>
                <w:kern w:val="0"/>
                <w:sz w:val="18"/>
                <w:shd w:val="clear" w:color="auto" w:fill="FFFFFF"/>
                <w:lang w:eastAsia="en-US" w:bidi="ar-SA"/>
              </w:rPr>
              <w:t>Country with Min Transactions =</w:t>
            </w:r>
          </w:p>
          <w:p w14:paraId="35352E2B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rFonts w:ascii="Consolas, 'Courier New', monosp" w:hAnsi="Consolas, 'Courier New', monosp"/>
                <w:color w:val="0000FF"/>
                <w:sz w:val="18"/>
                <w:shd w:val="clear" w:color="auto" w:fill="FFFFFF"/>
              </w:rPr>
              <w:t>VAR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 TotalTransactionsByCountry =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COUNTROWS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('Order')</w:t>
            </w:r>
          </w:p>
          <w:p w14:paraId="5438E86F" w14:textId="77777777" w:rsidR="0030531D" w:rsidRDefault="0030531D">
            <w:pPr>
              <w:pStyle w:val="Standard"/>
              <w:spacing w:line="270" w:lineRule="atLeast"/>
              <w:rPr>
                <w:rFonts w:hint="eastAsia"/>
              </w:rPr>
            </w:pPr>
          </w:p>
          <w:p w14:paraId="2639C8BC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rFonts w:ascii="Consolas, 'Courier New', monosp" w:hAnsi="Consolas, 'Courier New', monosp"/>
                <w:color w:val="0000FF"/>
                <w:sz w:val="18"/>
                <w:shd w:val="clear" w:color="auto" w:fill="FFFFFF"/>
              </w:rPr>
              <w:t>VAR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 MinTransactionsByCountry =</w:t>
            </w:r>
          </w:p>
          <w:p w14:paraId="11D6A90B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proofErr w:type="gramStart"/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CALCULATE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proofErr w:type="gramEnd"/>
          </w:p>
          <w:p w14:paraId="731FCF2E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proofErr w:type="gramStart"/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MINX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proofErr w:type="gramEnd"/>
          </w:p>
          <w:p w14:paraId="265BFCCB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VALUES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('Customer'[Country]),</w:t>
            </w:r>
          </w:p>
          <w:p w14:paraId="31FDAC92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TotalTransactionsByCountry</w:t>
            </w:r>
          </w:p>
          <w:p w14:paraId="6BD2390C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</w:t>
            </w:r>
          </w:p>
          <w:p w14:paraId="7AE383A8" w14:textId="77777777" w:rsidR="0030531D" w:rsidRDefault="00000000">
            <w:pPr>
              <w:pStyle w:val="Standard"/>
              <w:spacing w:line="270" w:lineRule="atLeast"/>
              <w:rPr>
                <w:rFonts w:ascii="Consolas, 'Courier New', monosp" w:hAnsi="Consolas, 'Courier New', monosp" w:hint="eastAsia"/>
                <w:color w:val="000000"/>
                <w:sz w:val="18"/>
                <w:shd w:val="clear" w:color="auto" w:fill="FFFFFF"/>
              </w:rPr>
            </w:pP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</w:t>
            </w:r>
          </w:p>
          <w:p w14:paraId="053EBF71" w14:textId="77777777" w:rsidR="0030531D" w:rsidRDefault="0030531D">
            <w:pPr>
              <w:pStyle w:val="Standard"/>
              <w:spacing w:line="270" w:lineRule="atLeast"/>
              <w:rPr>
                <w:rFonts w:hint="eastAsia"/>
              </w:rPr>
            </w:pPr>
          </w:p>
          <w:p w14:paraId="53430BD2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rFonts w:ascii="Consolas, 'Courier New', monosp" w:hAnsi="Consolas, 'Courier New', monosp"/>
                <w:color w:val="0000FF"/>
                <w:sz w:val="18"/>
                <w:shd w:val="clear" w:color="auto" w:fill="FFFFFF"/>
              </w:rPr>
              <w:t>RETURN</w:t>
            </w:r>
          </w:p>
          <w:p w14:paraId="4E2952DA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proofErr w:type="gramStart"/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CALCULATE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proofErr w:type="gramEnd"/>
          </w:p>
          <w:p w14:paraId="225C4DB0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FIRSTNONBLANK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('Customer'[Country], TotalTransactionsByCountry),</w:t>
            </w:r>
          </w:p>
          <w:p w14:paraId="4A1D2045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proofErr w:type="gramStart"/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FILTER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proofErr w:type="gramEnd"/>
          </w:p>
          <w:p w14:paraId="5A6BCDE8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ALL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('Customer'[Country]),</w:t>
            </w:r>
          </w:p>
          <w:p w14:paraId="74C72B20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TotalTransactionsByCountry = MinTransactionsByCountry</w:t>
            </w:r>
          </w:p>
          <w:p w14:paraId="17CE4F68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</w:t>
            </w:r>
          </w:p>
          <w:p w14:paraId="60C90818" w14:textId="77777777" w:rsidR="0030531D" w:rsidRDefault="00000000">
            <w:pPr>
              <w:pStyle w:val="Standard"/>
              <w:spacing w:line="270" w:lineRule="atLeast"/>
              <w:rPr>
                <w:rFonts w:ascii="Consolas, 'Courier New', monosp" w:hAnsi="Consolas, 'Courier New', monosp" w:hint="eastAsia"/>
                <w:color w:val="000000"/>
                <w:sz w:val="18"/>
                <w:shd w:val="clear" w:color="auto" w:fill="FFFFFF"/>
              </w:rPr>
            </w:pP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</w:t>
            </w:r>
          </w:p>
          <w:p w14:paraId="1B486D38" w14:textId="77777777" w:rsidR="0030531D" w:rsidRDefault="0030531D">
            <w:pPr>
              <w:pStyle w:val="Standard"/>
              <w:spacing w:line="270" w:lineRule="atLeast"/>
              <w:rPr>
                <w:rFonts w:eastAsia="Calibri"/>
                <w:color w:val="000000"/>
                <w:kern w:val="0"/>
                <w:lang w:eastAsia="en-US" w:bidi="ar-SA"/>
              </w:rPr>
            </w:pPr>
          </w:p>
        </w:tc>
      </w:tr>
      <w:tr w:rsidR="0030531D" w14:paraId="575631ED" w14:textId="77777777">
        <w:tblPrEx>
          <w:tblCellMar>
            <w:top w:w="0" w:type="dxa"/>
            <w:bottom w:w="0" w:type="dxa"/>
          </w:tblCellMar>
        </w:tblPrEx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AD38ED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726DBAE1" w14:textId="77777777" w:rsidR="0030531D" w:rsidRDefault="00000000">
            <w:pPr>
              <w:pStyle w:val="Standard"/>
              <w:widowControl w:val="0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  <w:t>Customer / Customer Name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A74152" w14:textId="77777777" w:rsidR="0030531D" w:rsidRDefault="0030531D">
            <w:pPr>
              <w:pStyle w:val="Standard"/>
              <w:widowControl w:val="0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0981E319" w14:textId="77777777" w:rsidR="0030531D" w:rsidRDefault="00000000">
            <w:pPr>
              <w:pStyle w:val="Standard"/>
              <w:widowControl w:val="0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  <w:t>First,</w:t>
            </w:r>
          </w:p>
          <w:p w14:paraId="56F1F6BE" w14:textId="77777777" w:rsidR="0030531D" w:rsidRDefault="00000000">
            <w:pPr>
              <w:pStyle w:val="Standard"/>
              <w:widowControl w:val="0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  <w:t>Last</w:t>
            </w:r>
          </w:p>
          <w:p w14:paraId="1B93CDDD" w14:textId="77777777" w:rsidR="0030531D" w:rsidRDefault="0030531D">
            <w:pPr>
              <w:pStyle w:val="Standard"/>
              <w:widowControl w:val="0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4D4DE9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lang w:eastAsia="en-US" w:bidi="ar-SA"/>
              </w:rPr>
            </w:pPr>
          </w:p>
          <w:p w14:paraId="00B2A716" w14:textId="77777777" w:rsidR="0030531D" w:rsidRDefault="00000000">
            <w:pPr>
              <w:pStyle w:val="Standard"/>
              <w:widowControl w:val="0"/>
              <w:rPr>
                <w:rFonts w:hint="eastAsia"/>
              </w:rPr>
            </w:pPr>
            <w:r>
              <w:rPr>
                <w:rFonts w:ascii="Consolas, 'Courier New', monosp" w:eastAsia="Calibri" w:hAnsi="Consolas, 'Courier New', monosp"/>
                <w:color w:val="000000"/>
                <w:kern w:val="0"/>
                <w:sz w:val="18"/>
                <w:shd w:val="clear" w:color="auto" w:fill="FFFFFF"/>
                <w:lang w:eastAsia="en-US" w:bidi="ar-SA"/>
              </w:rPr>
              <w:t xml:space="preserve">Customer Name = </w:t>
            </w:r>
            <w:proofErr w:type="gramStart"/>
            <w:r>
              <w:rPr>
                <w:rFonts w:ascii="Consolas, 'Courier New', monosp" w:eastAsia="Calibri" w:hAnsi="Consolas, 'Courier New', monosp"/>
                <w:color w:val="001080"/>
                <w:kern w:val="0"/>
                <w:sz w:val="18"/>
                <w:shd w:val="clear" w:color="auto" w:fill="FFFFFF"/>
                <w:lang w:eastAsia="en-US" w:bidi="ar-SA"/>
              </w:rPr>
              <w:t>Customer[</w:t>
            </w:r>
            <w:proofErr w:type="gramEnd"/>
            <w:r>
              <w:rPr>
                <w:rFonts w:ascii="Consolas, 'Courier New', monosp" w:eastAsia="Calibri" w:hAnsi="Consolas, 'Courier New', monosp"/>
                <w:color w:val="001080"/>
                <w:kern w:val="0"/>
                <w:sz w:val="18"/>
                <w:shd w:val="clear" w:color="auto" w:fill="FFFFFF"/>
                <w:lang w:eastAsia="en-US" w:bidi="ar-SA"/>
              </w:rPr>
              <w:t>First]</w:t>
            </w:r>
            <w:r>
              <w:rPr>
                <w:rFonts w:ascii="Consolas, 'Courier New', monosp" w:eastAsia="Calibri" w:hAnsi="Consolas, 'Courier New', monosp"/>
                <w:color w:val="000000"/>
                <w:kern w:val="0"/>
                <w:sz w:val="18"/>
                <w:shd w:val="clear" w:color="auto" w:fill="FFFFFF"/>
                <w:lang w:eastAsia="en-US" w:bidi="ar-SA"/>
              </w:rPr>
              <w:t xml:space="preserve">&amp; </w:t>
            </w:r>
            <w:r>
              <w:rPr>
                <w:rFonts w:ascii="Consolas, 'Courier New', monosp" w:eastAsia="Calibri" w:hAnsi="Consolas, 'Courier New', monosp"/>
                <w:color w:val="A31515"/>
                <w:kern w:val="0"/>
                <w:sz w:val="18"/>
                <w:shd w:val="clear" w:color="auto" w:fill="FFFFFF"/>
                <w:lang w:eastAsia="en-US" w:bidi="ar-SA"/>
              </w:rPr>
              <w:t>" "</w:t>
            </w:r>
            <w:r>
              <w:rPr>
                <w:rFonts w:ascii="Consolas, 'Courier New', monosp" w:eastAsia="Calibri" w:hAnsi="Consolas, 'Courier New', monosp"/>
                <w:color w:val="000000"/>
                <w:kern w:val="0"/>
                <w:sz w:val="18"/>
                <w:shd w:val="clear" w:color="auto" w:fill="FFFFFF"/>
                <w:lang w:eastAsia="en-US" w:bidi="ar-SA"/>
              </w:rPr>
              <w:t xml:space="preserve"> &amp; </w:t>
            </w:r>
            <w:r>
              <w:rPr>
                <w:rFonts w:ascii="Consolas, 'Courier New', monosp" w:eastAsia="Calibri" w:hAnsi="Consolas, 'Courier New', monosp"/>
                <w:color w:val="001080"/>
                <w:kern w:val="0"/>
                <w:sz w:val="18"/>
                <w:shd w:val="clear" w:color="auto" w:fill="FFFFFF"/>
                <w:lang w:eastAsia="en-US" w:bidi="ar-SA"/>
              </w:rPr>
              <w:t>Customer[Last]</w:t>
            </w:r>
          </w:p>
          <w:p w14:paraId="60C09663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lang w:eastAsia="en-US" w:bidi="ar-SA"/>
              </w:rPr>
            </w:pPr>
          </w:p>
        </w:tc>
      </w:tr>
      <w:tr w:rsidR="0030531D" w14:paraId="7E1C4A1A" w14:textId="77777777">
        <w:tblPrEx>
          <w:tblCellMar>
            <w:top w:w="0" w:type="dxa"/>
            <w:bottom w:w="0" w:type="dxa"/>
          </w:tblCellMar>
        </w:tblPrEx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C62DDC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6DDA25D0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64E9950C" w14:textId="77777777" w:rsidR="0030531D" w:rsidRDefault="00000000">
            <w:pPr>
              <w:pStyle w:val="Standard"/>
              <w:widowControl w:val="0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  <w:t>Order / Product Details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07CA31" w14:textId="77777777" w:rsidR="0030531D" w:rsidRDefault="0030531D">
            <w:pPr>
              <w:pStyle w:val="Standard"/>
              <w:widowControl w:val="0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75E4BC06" w14:textId="77777777" w:rsidR="0030531D" w:rsidRDefault="0030531D">
            <w:pPr>
              <w:pStyle w:val="Standard"/>
              <w:widowControl w:val="0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630E26B1" w14:textId="77777777" w:rsidR="0030531D" w:rsidRDefault="00000000">
            <w:pPr>
              <w:pStyle w:val="Standard"/>
              <w:spacing w:line="270" w:lineRule="atLeast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  <w:t>Item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EF3F86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lang w:eastAsia="en-US" w:bidi="ar-SA"/>
              </w:rPr>
            </w:pPr>
          </w:p>
          <w:p w14:paraId="6564CEBF" w14:textId="77777777" w:rsidR="0030531D" w:rsidRDefault="00000000">
            <w:pPr>
              <w:pStyle w:val="Standard"/>
              <w:widowControl w:val="0"/>
              <w:rPr>
                <w:rFonts w:ascii="Consolas, 'Courier New', monosp" w:eastAsia="Calibri" w:hAnsi="Consolas, 'Courier New', monosp"/>
                <w:color w:val="000000"/>
                <w:kern w:val="0"/>
                <w:sz w:val="18"/>
                <w:shd w:val="clear" w:color="auto" w:fill="FFFFFF"/>
                <w:lang w:eastAsia="en-US" w:bidi="ar-SA"/>
              </w:rPr>
            </w:pPr>
            <w:r>
              <w:rPr>
                <w:rFonts w:ascii="Consolas, 'Courier New', monosp" w:eastAsia="Calibri" w:hAnsi="Consolas, 'Courier New', monosp"/>
                <w:color w:val="000000"/>
                <w:kern w:val="0"/>
                <w:sz w:val="18"/>
                <w:shd w:val="clear" w:color="auto" w:fill="FFFFFF"/>
                <w:lang w:eastAsia="en-US" w:bidi="ar-SA"/>
              </w:rPr>
              <w:t>Product Details =</w:t>
            </w:r>
          </w:p>
          <w:p w14:paraId="675C51C5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proofErr w:type="gramStart"/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CONCATENATEX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proofErr w:type="gramEnd"/>
          </w:p>
          <w:p w14:paraId="5BB9F158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VALUES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r>
              <w:rPr>
                <w:rFonts w:ascii="Consolas, 'Courier New', monosp" w:hAnsi="Consolas, 'Courier New', monosp"/>
                <w:color w:val="001080"/>
                <w:sz w:val="18"/>
                <w:shd w:val="clear" w:color="auto" w:fill="FFFFFF"/>
              </w:rPr>
              <w:t>'Order'[Item]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),</w:t>
            </w:r>
          </w:p>
          <w:p w14:paraId="076CA3B3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lastRenderedPageBreak/>
              <w:t xml:space="preserve">    </w:t>
            </w:r>
            <w:r>
              <w:rPr>
                <w:rFonts w:ascii="Consolas, 'Courier New', monosp" w:hAnsi="Consolas, 'Courier New', monosp"/>
                <w:color w:val="001080"/>
                <w:sz w:val="18"/>
                <w:shd w:val="clear" w:color="auto" w:fill="FFFFFF"/>
              </w:rPr>
              <w:t>'Order'[Item]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,</w:t>
            </w:r>
          </w:p>
          <w:p w14:paraId="6DD0BEA0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r>
              <w:rPr>
                <w:rFonts w:ascii="Consolas, 'Courier New', monosp" w:hAnsi="Consolas, 'Courier New', monosp"/>
                <w:color w:val="A31515"/>
                <w:sz w:val="18"/>
                <w:shd w:val="clear" w:color="auto" w:fill="FFFFFF"/>
              </w:rPr>
              <w:t>", "</w:t>
            </w:r>
          </w:p>
          <w:p w14:paraId="7C2DED98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</w:t>
            </w:r>
          </w:p>
          <w:p w14:paraId="0900C899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lang w:eastAsia="en-US" w:bidi="ar-SA"/>
              </w:rPr>
            </w:pPr>
          </w:p>
        </w:tc>
      </w:tr>
      <w:tr w:rsidR="0030531D" w14:paraId="0D2E4DA9" w14:textId="77777777">
        <w:tblPrEx>
          <w:tblCellMar>
            <w:top w:w="0" w:type="dxa"/>
            <w:bottom w:w="0" w:type="dxa"/>
          </w:tblCellMar>
        </w:tblPrEx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53D450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1104C720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7F57C3BA" w14:textId="77777777" w:rsidR="0030531D" w:rsidRDefault="00000000">
            <w:pPr>
              <w:pStyle w:val="Standard"/>
              <w:widowControl w:val="0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  <w:t>Customer / AgeCategory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FCC41C" w14:textId="77777777" w:rsidR="0030531D" w:rsidRDefault="0030531D">
            <w:pPr>
              <w:pStyle w:val="Standard"/>
              <w:widowControl w:val="0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4FFC44A8" w14:textId="77777777" w:rsidR="0030531D" w:rsidRDefault="0030531D">
            <w:pPr>
              <w:pStyle w:val="Standard"/>
              <w:widowControl w:val="0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1BE2BCBF" w14:textId="77777777" w:rsidR="0030531D" w:rsidRDefault="00000000">
            <w:pPr>
              <w:pStyle w:val="Standard"/>
              <w:widowControl w:val="0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  <w:t>Age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6FAB73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lang w:eastAsia="en-US" w:bidi="ar-SA"/>
              </w:rPr>
            </w:pPr>
          </w:p>
          <w:p w14:paraId="2B11403B" w14:textId="77777777" w:rsidR="0030531D" w:rsidRDefault="0030531D">
            <w:pPr>
              <w:pStyle w:val="Standard"/>
              <w:widowControl w:val="0"/>
              <w:rPr>
                <w:rFonts w:ascii="Consolas, 'Courier New', monosp" w:eastAsia="Calibri" w:hAnsi="Consolas, 'Courier New', monosp"/>
                <w:color w:val="000000"/>
                <w:kern w:val="0"/>
                <w:sz w:val="18"/>
                <w:shd w:val="clear" w:color="auto" w:fill="FFFFFF"/>
                <w:lang w:eastAsia="en-US" w:bidi="ar-SA"/>
              </w:rPr>
            </w:pPr>
          </w:p>
          <w:p w14:paraId="4FD9EF06" w14:textId="77777777" w:rsidR="0030531D" w:rsidRDefault="00000000">
            <w:pPr>
              <w:pStyle w:val="Standard"/>
              <w:widowControl w:val="0"/>
              <w:rPr>
                <w:rFonts w:ascii="Consolas, 'Courier New', monosp" w:eastAsia="Calibri" w:hAnsi="Consolas, 'Courier New', monosp"/>
                <w:color w:val="000000"/>
                <w:kern w:val="0"/>
                <w:sz w:val="18"/>
                <w:shd w:val="clear" w:color="auto" w:fill="FFFFFF"/>
                <w:lang w:eastAsia="en-US" w:bidi="ar-SA"/>
              </w:rPr>
            </w:pPr>
            <w:r>
              <w:rPr>
                <w:rFonts w:ascii="Consolas, 'Courier New', monosp" w:eastAsia="Calibri" w:hAnsi="Consolas, 'Courier New', monosp"/>
                <w:color w:val="000000"/>
                <w:kern w:val="0"/>
                <w:sz w:val="18"/>
                <w:shd w:val="clear" w:color="auto" w:fill="FFFFFF"/>
                <w:lang w:eastAsia="en-US" w:bidi="ar-SA"/>
              </w:rPr>
              <w:t>AgeCategory =</w:t>
            </w:r>
          </w:p>
          <w:p w14:paraId="76B39FFA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proofErr w:type="gramStart"/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IF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proofErr w:type="gramEnd"/>
          </w:p>
          <w:p w14:paraId="640D421D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Customer [Age] &lt; </w:t>
            </w:r>
            <w:r>
              <w:rPr>
                <w:rFonts w:ascii="Consolas, 'Courier New', monosp" w:hAnsi="Consolas, 'Courier New', monosp"/>
                <w:color w:val="098658"/>
                <w:sz w:val="18"/>
                <w:shd w:val="clear" w:color="auto" w:fill="FFFFFF"/>
              </w:rPr>
              <w:t>30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, </w:t>
            </w:r>
            <w:r>
              <w:rPr>
                <w:rFonts w:ascii="Consolas, 'Courier New', monosp" w:hAnsi="Consolas, 'Courier New', monosp"/>
                <w:color w:val="A31515"/>
                <w:sz w:val="18"/>
                <w:shd w:val="clear" w:color="auto" w:fill="FFFFFF"/>
              </w:rPr>
              <w:t>"Under 30"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, </w:t>
            </w:r>
            <w:r>
              <w:rPr>
                <w:rFonts w:ascii="Consolas, 'Courier New', monosp" w:hAnsi="Consolas, 'Courier New', monosp"/>
                <w:color w:val="A31515"/>
                <w:sz w:val="18"/>
                <w:shd w:val="clear" w:color="auto" w:fill="FFFFFF"/>
              </w:rPr>
              <w:t>"30 and Above"</w:t>
            </w:r>
          </w:p>
          <w:p w14:paraId="6BAE3BF5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</w:t>
            </w:r>
          </w:p>
          <w:p w14:paraId="163F15A6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lang w:eastAsia="en-US" w:bidi="ar-SA"/>
              </w:rPr>
            </w:pPr>
          </w:p>
        </w:tc>
      </w:tr>
      <w:tr w:rsidR="0030531D" w14:paraId="63F08259" w14:textId="77777777">
        <w:tblPrEx>
          <w:tblCellMar>
            <w:top w:w="0" w:type="dxa"/>
            <w:bottom w:w="0" w:type="dxa"/>
          </w:tblCellMar>
        </w:tblPrEx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660364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189CF99C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592086D3" w14:textId="77777777" w:rsidR="0030531D" w:rsidRDefault="00000000">
            <w:pPr>
              <w:pStyle w:val="Standard"/>
              <w:widowControl w:val="0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  <w:t>Order / MostPurchasedProduct_AgeCategory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E12C7C" w14:textId="77777777" w:rsidR="0030531D" w:rsidRDefault="0030531D">
            <w:pPr>
              <w:pStyle w:val="Standard"/>
              <w:widowControl w:val="0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0C74771A" w14:textId="77777777" w:rsidR="0030531D" w:rsidRDefault="0030531D">
            <w:pPr>
              <w:pStyle w:val="Standard"/>
              <w:widowControl w:val="0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6B09E30E" w14:textId="77777777" w:rsidR="0030531D" w:rsidRDefault="00000000">
            <w:pPr>
              <w:pStyle w:val="Standard"/>
              <w:spacing w:line="270" w:lineRule="atLeast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  <w:t>Item,</w:t>
            </w:r>
          </w:p>
          <w:p w14:paraId="75587C48" w14:textId="77777777" w:rsidR="0030531D" w:rsidRDefault="00000000">
            <w:pPr>
              <w:pStyle w:val="Standard"/>
              <w:spacing w:line="270" w:lineRule="atLeast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  <w:t>CustomerID,</w:t>
            </w:r>
          </w:p>
          <w:p w14:paraId="5EA4BB15" w14:textId="77777777" w:rsidR="0030531D" w:rsidRDefault="00000000">
            <w:pPr>
              <w:pStyle w:val="Standard"/>
              <w:spacing w:line="270" w:lineRule="atLeast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  <w:t>Age,</w:t>
            </w:r>
          </w:p>
          <w:p w14:paraId="70AA083E" w14:textId="77777777" w:rsidR="0030531D" w:rsidRDefault="00000000">
            <w:pPr>
              <w:pStyle w:val="Standard"/>
              <w:spacing w:line="270" w:lineRule="atLeast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  <w:t>OrderID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0B16C7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lang w:eastAsia="en-US" w:bidi="ar-SA"/>
              </w:rPr>
            </w:pPr>
          </w:p>
          <w:p w14:paraId="3275ABA2" w14:textId="77777777" w:rsidR="0030531D" w:rsidRDefault="00000000">
            <w:pPr>
              <w:pStyle w:val="Standard"/>
              <w:widowControl w:val="0"/>
              <w:rPr>
                <w:rFonts w:ascii="Consolas, 'Courier New', monosp" w:eastAsia="Calibri" w:hAnsi="Consolas, 'Courier New', monosp"/>
                <w:color w:val="000000"/>
                <w:kern w:val="0"/>
                <w:sz w:val="18"/>
                <w:shd w:val="clear" w:color="auto" w:fill="FFFFFF"/>
                <w:lang w:eastAsia="en-US" w:bidi="ar-SA"/>
              </w:rPr>
            </w:pPr>
            <w:r>
              <w:rPr>
                <w:rFonts w:ascii="Consolas, 'Courier New', monosp" w:eastAsia="Calibri" w:hAnsi="Consolas, 'Courier New', monosp"/>
                <w:color w:val="000000"/>
                <w:kern w:val="0"/>
                <w:sz w:val="18"/>
                <w:shd w:val="clear" w:color="auto" w:fill="FFFFFF"/>
                <w:lang w:eastAsia="en-US" w:bidi="ar-SA"/>
              </w:rPr>
              <w:t>MostPurchasedProduct_AgeCategory =</w:t>
            </w:r>
          </w:p>
          <w:p w14:paraId="6746296F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rFonts w:ascii="Consolas, 'Courier New', monosp" w:hAnsi="Consolas, 'Courier New', monosp"/>
                <w:color w:val="0000FF"/>
                <w:sz w:val="18"/>
                <w:shd w:val="clear" w:color="auto" w:fill="FFFFFF"/>
              </w:rPr>
              <w:t>VAR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 </w:t>
            </w:r>
            <w:r>
              <w:rPr>
                <w:rFonts w:ascii="Consolas, 'Courier New', monosp" w:hAnsi="Consolas, 'Courier New', monosp"/>
                <w:color w:val="008080"/>
                <w:sz w:val="18"/>
                <w:shd w:val="clear" w:color="auto" w:fill="FFFFFF"/>
              </w:rPr>
              <w:t>AgeCategoryTable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 =</w:t>
            </w:r>
          </w:p>
          <w:p w14:paraId="09B08163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ADDCOLUMNS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 (</w:t>
            </w:r>
          </w:p>
          <w:p w14:paraId="53606252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proofErr w:type="gramStart"/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SUMMARIZE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proofErr w:type="gramEnd"/>
          </w:p>
          <w:p w14:paraId="33A8B5D6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    </w:t>
            </w:r>
            <w:r>
              <w:rPr>
                <w:rFonts w:ascii="Consolas, 'Courier New', monosp" w:hAnsi="Consolas, 'Courier New', monosp"/>
                <w:color w:val="001080"/>
                <w:sz w:val="18"/>
                <w:shd w:val="clear" w:color="auto" w:fill="FFFFFF"/>
              </w:rPr>
              <w:t>'Order'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,</w:t>
            </w:r>
          </w:p>
          <w:p w14:paraId="6A54A89C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    </w:t>
            </w:r>
            <w:r>
              <w:rPr>
                <w:rFonts w:ascii="Consolas, 'Courier New', monosp" w:hAnsi="Consolas, 'Courier New', monosp"/>
                <w:color w:val="001080"/>
                <w:sz w:val="18"/>
                <w:shd w:val="clear" w:color="auto" w:fill="FFFFFF"/>
              </w:rPr>
              <w:t>'Order'[Item]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,</w:t>
            </w:r>
          </w:p>
          <w:p w14:paraId="4CD548A8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    </w:t>
            </w:r>
            <w:r>
              <w:rPr>
                <w:rFonts w:ascii="Consolas, 'Courier New', monosp" w:hAnsi="Consolas, 'Courier New', monosp"/>
                <w:color w:val="001080"/>
                <w:sz w:val="18"/>
                <w:shd w:val="clear" w:color="auto" w:fill="FFFFFF"/>
              </w:rPr>
              <w:t>'Order'[CustomerID]</w:t>
            </w:r>
          </w:p>
          <w:p w14:paraId="2D5122A9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),</w:t>
            </w:r>
          </w:p>
          <w:p w14:paraId="1CAB67C4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A31515"/>
                <w:sz w:val="18"/>
                <w:shd w:val="clear" w:color="auto" w:fill="FFFFFF"/>
              </w:rPr>
              <w:t>"Customer_Age"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,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LOOKUPVALUE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proofErr w:type="gramStart"/>
            <w:r>
              <w:rPr>
                <w:rFonts w:ascii="Consolas, 'Courier New', monosp" w:hAnsi="Consolas, 'Courier New', monosp"/>
                <w:color w:val="001080"/>
                <w:sz w:val="18"/>
                <w:shd w:val="clear" w:color="auto" w:fill="FFFFFF"/>
              </w:rPr>
              <w:t>Customer[</w:t>
            </w:r>
            <w:proofErr w:type="gramEnd"/>
            <w:r>
              <w:rPr>
                <w:rFonts w:ascii="Consolas, 'Courier New', monosp" w:hAnsi="Consolas, 'Courier New', monosp"/>
                <w:color w:val="001080"/>
                <w:sz w:val="18"/>
                <w:shd w:val="clear" w:color="auto" w:fill="FFFFFF"/>
              </w:rPr>
              <w:t>Age]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, </w:t>
            </w:r>
            <w:r>
              <w:rPr>
                <w:rFonts w:ascii="Consolas, 'Courier New', monosp" w:hAnsi="Consolas, 'Courier New', monosp"/>
                <w:color w:val="001080"/>
                <w:sz w:val="18"/>
                <w:shd w:val="clear" w:color="auto" w:fill="FFFFFF"/>
              </w:rPr>
              <w:t>Customer[CustomerID]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, </w:t>
            </w:r>
            <w:r>
              <w:rPr>
                <w:rFonts w:ascii="Consolas, 'Courier New', monosp" w:hAnsi="Consolas, 'Courier New', monosp"/>
                <w:color w:val="001080"/>
                <w:sz w:val="18"/>
                <w:shd w:val="clear" w:color="auto" w:fill="FFFFFF"/>
              </w:rPr>
              <w:t>'Order'[CustomerID]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),</w:t>
            </w:r>
          </w:p>
          <w:p w14:paraId="76B890C8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A31515"/>
                <w:sz w:val="18"/>
                <w:shd w:val="clear" w:color="auto" w:fill="FFFFFF"/>
              </w:rPr>
              <w:t>"TotalQty"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,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COUNTROWS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r>
              <w:rPr>
                <w:rFonts w:ascii="Consolas, 'Courier New', monosp" w:hAnsi="Consolas, 'Courier New', monosp"/>
                <w:color w:val="001080"/>
                <w:sz w:val="18"/>
                <w:shd w:val="clear" w:color="auto" w:fill="FFFFFF"/>
              </w:rPr>
              <w:t>'Order'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  </w:t>
            </w:r>
          </w:p>
          <w:p w14:paraId="21974CE8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</w:t>
            </w:r>
          </w:p>
          <w:p w14:paraId="446E2AAF" w14:textId="77777777" w:rsidR="0030531D" w:rsidRDefault="0030531D">
            <w:pPr>
              <w:pStyle w:val="Standard"/>
              <w:spacing w:line="270" w:lineRule="atLeast"/>
              <w:rPr>
                <w:rFonts w:hint="eastAsia"/>
              </w:rPr>
            </w:pPr>
          </w:p>
          <w:p w14:paraId="51686393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rFonts w:ascii="Consolas, 'Courier New', monosp" w:hAnsi="Consolas, 'Courier New', monosp"/>
                <w:color w:val="0000FF"/>
                <w:sz w:val="18"/>
                <w:shd w:val="clear" w:color="auto" w:fill="FFFFFF"/>
              </w:rPr>
              <w:t>VAR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 </w:t>
            </w:r>
            <w:r>
              <w:rPr>
                <w:rFonts w:ascii="Consolas, 'Courier New', monosp" w:hAnsi="Consolas, 'Courier New', monosp"/>
                <w:color w:val="008080"/>
                <w:sz w:val="18"/>
                <w:shd w:val="clear" w:color="auto" w:fill="FFFFFF"/>
              </w:rPr>
              <w:t>Under30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 =</w:t>
            </w:r>
          </w:p>
          <w:p w14:paraId="2CC0DCBD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proofErr w:type="gramStart"/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TOPN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proofErr w:type="gramEnd"/>
            <w:r>
              <w:rPr>
                <w:rFonts w:ascii="Consolas, 'Courier New', monosp" w:hAnsi="Consolas, 'Courier New', monosp"/>
                <w:color w:val="098658"/>
                <w:sz w:val="18"/>
                <w:shd w:val="clear" w:color="auto" w:fill="FFFFFF"/>
              </w:rPr>
              <w:t>1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,</w:t>
            </w:r>
          </w:p>
          <w:p w14:paraId="7DE10C6F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proofErr w:type="gramStart"/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SUMMARIZE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proofErr w:type="gramEnd"/>
          </w:p>
          <w:p w14:paraId="3DA6ECFE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    </w:t>
            </w:r>
            <w:proofErr w:type="gramStart"/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FILTER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proofErr w:type="gramEnd"/>
            <w:r>
              <w:rPr>
                <w:rFonts w:ascii="Consolas, 'Courier New', monosp" w:hAnsi="Consolas, 'Courier New', monosp"/>
                <w:color w:val="008080"/>
                <w:sz w:val="18"/>
                <w:shd w:val="clear" w:color="auto" w:fill="FFFFFF"/>
              </w:rPr>
              <w:t>AgeCategoryTable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, </w:t>
            </w:r>
            <w:r>
              <w:rPr>
                <w:rFonts w:ascii="Consolas, 'Courier New', monosp" w:hAnsi="Consolas, 'Courier New', monosp"/>
                <w:color w:val="001080"/>
                <w:sz w:val="18"/>
                <w:shd w:val="clear" w:color="auto" w:fill="FFFFFF"/>
              </w:rPr>
              <w:t>[Customer_Age]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 &lt; </w:t>
            </w:r>
            <w:r>
              <w:rPr>
                <w:rFonts w:ascii="Consolas, 'Courier New', monosp" w:hAnsi="Consolas, 'Courier New', monosp"/>
                <w:color w:val="098658"/>
                <w:sz w:val="18"/>
                <w:shd w:val="clear" w:color="auto" w:fill="FFFFFF"/>
              </w:rPr>
              <w:t>30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),</w:t>
            </w:r>
          </w:p>
          <w:p w14:paraId="47DEB10D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    </w:t>
            </w:r>
            <w:r>
              <w:rPr>
                <w:rFonts w:ascii="Consolas, 'Courier New', monosp" w:hAnsi="Consolas, 'Courier New', monosp"/>
                <w:color w:val="001080"/>
                <w:sz w:val="18"/>
                <w:shd w:val="clear" w:color="auto" w:fill="FFFFFF"/>
              </w:rPr>
              <w:t>'Order'[Item]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,</w:t>
            </w:r>
          </w:p>
          <w:p w14:paraId="453B2553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    </w:t>
            </w:r>
            <w:r>
              <w:rPr>
                <w:rFonts w:ascii="Consolas, 'Courier New', monosp" w:hAnsi="Consolas, 'Courier New', monosp"/>
                <w:color w:val="A31515"/>
                <w:sz w:val="18"/>
                <w:shd w:val="clear" w:color="auto" w:fill="FFFFFF"/>
              </w:rPr>
              <w:t>"TotalQty"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,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COUNT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r>
              <w:rPr>
                <w:rFonts w:ascii="Consolas, 'Courier New', monosp" w:hAnsi="Consolas, 'Courier New', monosp"/>
                <w:color w:val="001080"/>
                <w:sz w:val="18"/>
                <w:shd w:val="clear" w:color="auto" w:fill="FFFFFF"/>
              </w:rPr>
              <w:t>'Order'[OrderID</w:t>
            </w:r>
            <w:proofErr w:type="gramStart"/>
            <w:r>
              <w:rPr>
                <w:rFonts w:ascii="Consolas, 'Courier New', monosp" w:hAnsi="Consolas, 'Courier New', monosp"/>
                <w:color w:val="001080"/>
                <w:sz w:val="18"/>
                <w:shd w:val="clear" w:color="auto" w:fill="FFFFFF"/>
              </w:rPr>
              <w:t>]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  </w:t>
            </w:r>
            <w:r>
              <w:rPr>
                <w:rFonts w:ascii="Consolas, 'Courier New', monosp" w:hAnsi="Consolas, 'Courier New', monosp"/>
                <w:color w:val="008000"/>
                <w:sz w:val="18"/>
                <w:shd w:val="clear" w:color="auto" w:fill="FFFFFF"/>
              </w:rPr>
              <w:t>--</w:t>
            </w:r>
            <w:proofErr w:type="gramEnd"/>
            <w:r>
              <w:rPr>
                <w:rFonts w:ascii="Consolas, 'Courier New', monosp" w:hAnsi="Consolas, 'Courier New', monosp"/>
                <w:color w:val="008000"/>
                <w:sz w:val="18"/>
                <w:shd w:val="clear" w:color="auto" w:fill="FFFFFF"/>
              </w:rPr>
              <w:t xml:space="preserve"> counting total orders per product</w:t>
            </w:r>
          </w:p>
          <w:p w14:paraId="0913C6AF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),</w:t>
            </w:r>
          </w:p>
          <w:p w14:paraId="56B9DFC5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001080"/>
                <w:sz w:val="18"/>
                <w:shd w:val="clear" w:color="auto" w:fill="FFFFFF"/>
              </w:rPr>
              <w:t>[TotalQty]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, </w:t>
            </w:r>
            <w:r>
              <w:rPr>
                <w:rFonts w:ascii="Consolas, 'Courier New', monosp" w:hAnsi="Consolas, 'Courier New', monosp"/>
                <w:color w:val="0000FF"/>
                <w:sz w:val="18"/>
                <w:shd w:val="clear" w:color="auto" w:fill="FFFFFF"/>
              </w:rPr>
              <w:t>DESC</w:t>
            </w:r>
          </w:p>
          <w:p w14:paraId="33CA6B3F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</w:t>
            </w:r>
          </w:p>
          <w:p w14:paraId="77813231" w14:textId="77777777" w:rsidR="0030531D" w:rsidRDefault="0030531D">
            <w:pPr>
              <w:pStyle w:val="Standard"/>
              <w:spacing w:line="270" w:lineRule="atLeast"/>
              <w:rPr>
                <w:rFonts w:hint="eastAsia"/>
              </w:rPr>
            </w:pPr>
          </w:p>
          <w:p w14:paraId="326F67A1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rFonts w:ascii="Consolas, 'Courier New', monosp" w:hAnsi="Consolas, 'Courier New', monosp"/>
                <w:color w:val="0000FF"/>
                <w:sz w:val="18"/>
                <w:shd w:val="clear" w:color="auto" w:fill="FFFFFF"/>
              </w:rPr>
              <w:t>VAR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 </w:t>
            </w:r>
            <w:r>
              <w:rPr>
                <w:rFonts w:ascii="Consolas, 'Courier New', monosp" w:hAnsi="Consolas, 'Courier New', monosp"/>
                <w:color w:val="008080"/>
                <w:sz w:val="18"/>
                <w:shd w:val="clear" w:color="auto" w:fill="FFFFFF"/>
              </w:rPr>
              <w:t>Above30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 =</w:t>
            </w:r>
          </w:p>
          <w:p w14:paraId="76E75FA1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proofErr w:type="gramStart"/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TOPN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proofErr w:type="gramEnd"/>
            <w:r>
              <w:rPr>
                <w:rFonts w:ascii="Consolas, 'Courier New', monosp" w:hAnsi="Consolas, 'Courier New', monosp"/>
                <w:color w:val="098658"/>
                <w:sz w:val="18"/>
                <w:shd w:val="clear" w:color="auto" w:fill="FFFFFF"/>
              </w:rPr>
              <w:t>1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,</w:t>
            </w:r>
          </w:p>
          <w:p w14:paraId="254CA305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proofErr w:type="gramStart"/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SUMMARIZE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proofErr w:type="gramEnd"/>
          </w:p>
          <w:p w14:paraId="0816B04A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    </w:t>
            </w:r>
            <w:proofErr w:type="gramStart"/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FILTER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proofErr w:type="gramEnd"/>
            <w:r>
              <w:rPr>
                <w:rFonts w:ascii="Consolas, 'Courier New', monosp" w:hAnsi="Consolas, 'Courier New', monosp"/>
                <w:color w:val="008080"/>
                <w:sz w:val="18"/>
                <w:shd w:val="clear" w:color="auto" w:fill="FFFFFF"/>
              </w:rPr>
              <w:t>AgeCategoryTable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, </w:t>
            </w:r>
            <w:r>
              <w:rPr>
                <w:rFonts w:ascii="Consolas, 'Courier New', monosp" w:hAnsi="Consolas, 'Courier New', monosp"/>
                <w:color w:val="001080"/>
                <w:sz w:val="18"/>
                <w:shd w:val="clear" w:color="auto" w:fill="FFFFFF"/>
              </w:rPr>
              <w:t>[Customer_Age]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 &gt;= </w:t>
            </w:r>
            <w:r>
              <w:rPr>
                <w:rFonts w:ascii="Consolas, 'Courier New', monosp" w:hAnsi="Consolas, 'Courier New', monosp"/>
                <w:color w:val="098658"/>
                <w:sz w:val="18"/>
                <w:shd w:val="clear" w:color="auto" w:fill="FFFFFF"/>
              </w:rPr>
              <w:t>30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),</w:t>
            </w:r>
          </w:p>
          <w:p w14:paraId="6975C692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    </w:t>
            </w:r>
            <w:r>
              <w:rPr>
                <w:rFonts w:ascii="Consolas, 'Courier New', monosp" w:hAnsi="Consolas, 'Courier New', monosp"/>
                <w:color w:val="001080"/>
                <w:sz w:val="18"/>
                <w:shd w:val="clear" w:color="auto" w:fill="FFFFFF"/>
              </w:rPr>
              <w:t>'Order'[Item]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,</w:t>
            </w:r>
          </w:p>
          <w:p w14:paraId="664FB803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    </w:t>
            </w:r>
            <w:r>
              <w:rPr>
                <w:rFonts w:ascii="Consolas, 'Courier New', monosp" w:hAnsi="Consolas, 'Courier New', monosp"/>
                <w:color w:val="A31515"/>
                <w:sz w:val="18"/>
                <w:shd w:val="clear" w:color="auto" w:fill="FFFFFF"/>
              </w:rPr>
              <w:t>"TotalQty"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,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COUNT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r>
              <w:rPr>
                <w:rFonts w:ascii="Consolas, 'Courier New', monosp" w:hAnsi="Consolas, 'Courier New', monosp"/>
                <w:color w:val="001080"/>
                <w:sz w:val="18"/>
                <w:shd w:val="clear" w:color="auto" w:fill="FFFFFF"/>
              </w:rPr>
              <w:t>'Order'[OrderID]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</w:t>
            </w:r>
          </w:p>
          <w:p w14:paraId="1B53374A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),</w:t>
            </w:r>
          </w:p>
          <w:p w14:paraId="627CD072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001080"/>
                <w:sz w:val="18"/>
                <w:shd w:val="clear" w:color="auto" w:fill="FFFFFF"/>
              </w:rPr>
              <w:t>[TotalQty]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, </w:t>
            </w:r>
            <w:r>
              <w:rPr>
                <w:rFonts w:ascii="Consolas, 'Courier New', monosp" w:hAnsi="Consolas, 'Courier New', monosp"/>
                <w:color w:val="0000FF"/>
                <w:sz w:val="18"/>
                <w:shd w:val="clear" w:color="auto" w:fill="FFFFFF"/>
              </w:rPr>
              <w:t>DESC</w:t>
            </w:r>
          </w:p>
          <w:p w14:paraId="695598F4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</w:t>
            </w:r>
          </w:p>
          <w:p w14:paraId="13D9A5EE" w14:textId="77777777" w:rsidR="0030531D" w:rsidRDefault="0030531D">
            <w:pPr>
              <w:pStyle w:val="Standard"/>
              <w:spacing w:line="270" w:lineRule="atLeast"/>
              <w:rPr>
                <w:rFonts w:hint="eastAsia"/>
              </w:rPr>
            </w:pPr>
          </w:p>
          <w:p w14:paraId="1FBF5469" w14:textId="77777777" w:rsidR="0030531D" w:rsidRDefault="00000000">
            <w:pPr>
              <w:pStyle w:val="Standard"/>
              <w:spacing w:line="270" w:lineRule="atLeast"/>
              <w:rPr>
                <w:rFonts w:ascii="Consolas, 'Courier New', monosp" w:hAnsi="Consolas, 'Courier New', monosp" w:hint="eastAsia"/>
                <w:color w:val="0000FF"/>
                <w:sz w:val="18"/>
                <w:shd w:val="clear" w:color="auto" w:fill="FFFFFF"/>
              </w:rPr>
            </w:pPr>
            <w:r>
              <w:rPr>
                <w:rFonts w:ascii="Consolas, 'Courier New', monosp" w:hAnsi="Consolas, 'Courier New', monosp"/>
                <w:color w:val="0000FF"/>
                <w:sz w:val="18"/>
                <w:shd w:val="clear" w:color="auto" w:fill="FFFFFF"/>
              </w:rPr>
              <w:t>RETURN</w:t>
            </w:r>
          </w:p>
          <w:p w14:paraId="0A15F56C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proofErr w:type="gramStart"/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CONCATENATEX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proofErr w:type="gramEnd"/>
          </w:p>
          <w:p w14:paraId="0774E955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proofErr w:type="gramStart"/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UNION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proofErr w:type="gramEnd"/>
            <w:r>
              <w:rPr>
                <w:rFonts w:ascii="Consolas, 'Courier New', monosp" w:hAnsi="Consolas, 'Courier New', monosp"/>
                <w:color w:val="008080"/>
                <w:sz w:val="18"/>
                <w:shd w:val="clear" w:color="auto" w:fill="FFFFFF"/>
              </w:rPr>
              <w:t>Under30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, </w:t>
            </w:r>
            <w:r>
              <w:rPr>
                <w:rFonts w:ascii="Consolas, 'Courier New', monosp" w:hAnsi="Consolas, 'Courier New', monosp"/>
                <w:color w:val="008080"/>
                <w:sz w:val="18"/>
                <w:shd w:val="clear" w:color="auto" w:fill="FFFFFF"/>
              </w:rPr>
              <w:t>Above30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),</w:t>
            </w:r>
          </w:p>
          <w:p w14:paraId="2B282517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lastRenderedPageBreak/>
              <w:t xml:space="preserve">        </w:t>
            </w:r>
            <w:r>
              <w:rPr>
                <w:rFonts w:ascii="Consolas, 'Courier New', monosp" w:hAnsi="Consolas, 'Courier New', monosp"/>
                <w:color w:val="001080"/>
                <w:sz w:val="18"/>
                <w:shd w:val="clear" w:color="auto" w:fill="FFFFFF"/>
              </w:rPr>
              <w:t>'Order'[Item]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,</w:t>
            </w:r>
          </w:p>
          <w:p w14:paraId="3E23BA93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A31515"/>
                <w:sz w:val="18"/>
                <w:shd w:val="clear" w:color="auto" w:fill="FFFFFF"/>
              </w:rPr>
              <w:t>", "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,</w:t>
            </w:r>
          </w:p>
          <w:p w14:paraId="7BB95D5C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001080"/>
                <w:sz w:val="18"/>
                <w:shd w:val="clear" w:color="auto" w:fill="FFFFFF"/>
              </w:rPr>
              <w:t>'Order'[Item]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,</w:t>
            </w:r>
          </w:p>
          <w:p w14:paraId="113F88F6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0000FF"/>
                <w:sz w:val="18"/>
                <w:shd w:val="clear" w:color="auto" w:fill="FFFFFF"/>
              </w:rPr>
              <w:t>ASC</w:t>
            </w:r>
          </w:p>
          <w:p w14:paraId="4D7606A1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proofErr w:type="gramStart"/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  </w:t>
            </w:r>
            <w:r>
              <w:rPr>
                <w:rFonts w:ascii="Consolas, 'Courier New', monosp" w:hAnsi="Consolas, 'Courier New', monosp"/>
                <w:color w:val="008000"/>
                <w:sz w:val="18"/>
                <w:shd w:val="clear" w:color="auto" w:fill="FFFFFF"/>
              </w:rPr>
              <w:t>--</w:t>
            </w:r>
            <w:proofErr w:type="gramEnd"/>
            <w:r>
              <w:rPr>
                <w:rFonts w:ascii="Consolas, 'Courier New', monosp" w:hAnsi="Consolas, 'Courier New', monosp"/>
                <w:color w:val="008000"/>
                <w:sz w:val="18"/>
                <w:shd w:val="clear" w:color="auto" w:fill="FFFFFF"/>
              </w:rPr>
              <w:t xml:space="preserve"> Ensures only **one** product is returned per age category.</w:t>
            </w:r>
          </w:p>
          <w:p w14:paraId="43E93058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lang w:eastAsia="en-US" w:bidi="ar-SA"/>
              </w:rPr>
            </w:pPr>
          </w:p>
        </w:tc>
      </w:tr>
      <w:tr w:rsidR="0030531D" w14:paraId="4FB0DB68" w14:textId="77777777">
        <w:tblPrEx>
          <w:tblCellMar>
            <w:top w:w="0" w:type="dxa"/>
            <w:bottom w:w="0" w:type="dxa"/>
          </w:tblCellMar>
        </w:tblPrEx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C57D21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5F5E2AEF" w14:textId="77777777" w:rsidR="0030531D" w:rsidRDefault="00000000">
            <w:pPr>
              <w:pStyle w:val="Standard"/>
              <w:widowControl w:val="0"/>
              <w:rPr>
                <w:rFonts w:hint="eastAsia"/>
              </w:rPr>
            </w:pPr>
            <w:r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  <w:t xml:space="preserve">Order / </w:t>
            </w:r>
            <w:r>
              <w:rPr>
                <w:rFonts w:ascii="Consolas, 'Courier New', monosp" w:eastAsia="Calibri" w:hAnsi="Consolas, 'Courier New', monosp"/>
                <w:color w:val="000000"/>
                <w:kern w:val="0"/>
                <w:sz w:val="18"/>
                <w:szCs w:val="22"/>
                <w:shd w:val="clear" w:color="auto" w:fill="FFFFFF"/>
                <w:lang w:eastAsia="en-US" w:bidi="ar-SA"/>
              </w:rPr>
              <w:t>MostPurchasedProduct_PerCountry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A20BC2" w14:textId="77777777" w:rsidR="0030531D" w:rsidRDefault="0030531D">
            <w:pPr>
              <w:pStyle w:val="Standard"/>
              <w:widowControl w:val="0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75A9F1C2" w14:textId="77777777" w:rsidR="0030531D" w:rsidRDefault="00000000">
            <w:pPr>
              <w:pStyle w:val="Standard"/>
              <w:widowControl w:val="0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  <w:t>Item,</w:t>
            </w:r>
          </w:p>
          <w:p w14:paraId="13AC88FB" w14:textId="77777777" w:rsidR="0030531D" w:rsidRDefault="00000000">
            <w:pPr>
              <w:pStyle w:val="Standard"/>
              <w:widowControl w:val="0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  <w:t>Country,</w:t>
            </w:r>
          </w:p>
          <w:p w14:paraId="5D0FAF11" w14:textId="77777777" w:rsidR="0030531D" w:rsidRDefault="00000000">
            <w:pPr>
              <w:pStyle w:val="Standard"/>
              <w:widowControl w:val="0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  <w:t>Order Table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BC0D9F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lang w:eastAsia="en-US" w:bidi="ar-SA"/>
              </w:rPr>
            </w:pPr>
          </w:p>
          <w:p w14:paraId="72635C8F" w14:textId="77777777" w:rsidR="0030531D" w:rsidRDefault="00000000">
            <w:pPr>
              <w:pStyle w:val="Standard"/>
              <w:widowControl w:val="0"/>
              <w:rPr>
                <w:rFonts w:ascii="Consolas, 'Courier New', monosp" w:eastAsia="Calibri" w:hAnsi="Consolas, 'Courier New', monosp"/>
                <w:color w:val="000000"/>
                <w:kern w:val="0"/>
                <w:sz w:val="18"/>
                <w:shd w:val="clear" w:color="auto" w:fill="FFFFFF"/>
                <w:lang w:eastAsia="en-US" w:bidi="ar-SA"/>
              </w:rPr>
            </w:pPr>
            <w:r>
              <w:rPr>
                <w:rFonts w:ascii="Consolas, 'Courier New', monosp" w:eastAsia="Calibri" w:hAnsi="Consolas, 'Courier New', monosp"/>
                <w:color w:val="000000"/>
                <w:kern w:val="0"/>
                <w:sz w:val="18"/>
                <w:shd w:val="clear" w:color="auto" w:fill="FFFFFF"/>
                <w:lang w:eastAsia="en-US" w:bidi="ar-SA"/>
              </w:rPr>
              <w:t>MostPurchasedProduct_PerCountry =</w:t>
            </w:r>
          </w:p>
          <w:p w14:paraId="68E2C4F2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rFonts w:ascii="Consolas, 'Courier New', monosp" w:hAnsi="Consolas, 'Courier New', monosp"/>
                <w:color w:val="0000FF"/>
                <w:sz w:val="18"/>
                <w:shd w:val="clear" w:color="auto" w:fill="FFFFFF"/>
              </w:rPr>
              <w:t>VAR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 ProductSalesTable =</w:t>
            </w:r>
          </w:p>
          <w:p w14:paraId="5EAA6070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proofErr w:type="gramStart"/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SUMMARIZE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proofErr w:type="gramEnd"/>
          </w:p>
          <w:p w14:paraId="49429170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'Order',</w:t>
            </w:r>
          </w:p>
          <w:p w14:paraId="19D24CFB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'Order'[Item],</w:t>
            </w:r>
          </w:p>
          <w:p w14:paraId="33E0041D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'Customer'[Country],</w:t>
            </w:r>
          </w:p>
          <w:p w14:paraId="340A9897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A31515"/>
                <w:sz w:val="18"/>
                <w:shd w:val="clear" w:color="auto" w:fill="FFFFFF"/>
              </w:rPr>
              <w:t>"TotalQty"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,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COUNTROWS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('Order</w:t>
            </w:r>
            <w:proofErr w:type="gramStart"/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')  </w:t>
            </w:r>
            <w:r>
              <w:rPr>
                <w:rFonts w:ascii="Consolas, 'Courier New', monosp" w:hAnsi="Consolas, 'Courier New', monosp"/>
                <w:color w:val="008000"/>
                <w:sz w:val="18"/>
                <w:shd w:val="clear" w:color="auto" w:fill="FFFFFF"/>
              </w:rPr>
              <w:t>--</w:t>
            </w:r>
            <w:proofErr w:type="gramEnd"/>
            <w:r>
              <w:rPr>
                <w:rFonts w:ascii="Consolas, 'Courier New', monosp" w:hAnsi="Consolas, 'Courier New', monosp"/>
                <w:color w:val="008000"/>
                <w:sz w:val="18"/>
                <w:shd w:val="clear" w:color="auto" w:fill="FFFFFF"/>
              </w:rPr>
              <w:t xml:space="preserve"> counting the total orders per product</w:t>
            </w:r>
          </w:p>
          <w:p w14:paraId="158C9A59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</w:t>
            </w:r>
          </w:p>
          <w:p w14:paraId="4E09F25E" w14:textId="77777777" w:rsidR="0030531D" w:rsidRDefault="0030531D">
            <w:pPr>
              <w:pStyle w:val="Standard"/>
              <w:spacing w:line="270" w:lineRule="atLeast"/>
              <w:rPr>
                <w:rFonts w:hint="eastAsia"/>
              </w:rPr>
            </w:pPr>
          </w:p>
          <w:p w14:paraId="6EA3D62A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rFonts w:ascii="Consolas, 'Courier New', monosp" w:hAnsi="Consolas, 'Courier New', monosp"/>
                <w:color w:val="0000FF"/>
                <w:sz w:val="18"/>
                <w:shd w:val="clear" w:color="auto" w:fill="FFFFFF"/>
              </w:rPr>
              <w:t>VAR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 MaxProductSales =</w:t>
            </w:r>
          </w:p>
          <w:p w14:paraId="1E5BF72E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proofErr w:type="gramStart"/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ADDCOLUMNS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proofErr w:type="gramEnd"/>
          </w:p>
          <w:p w14:paraId="4926652B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ProductSalesTable,</w:t>
            </w:r>
          </w:p>
          <w:p w14:paraId="61040B12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A31515"/>
                <w:sz w:val="18"/>
                <w:shd w:val="clear" w:color="auto" w:fill="FFFFFF"/>
              </w:rPr>
              <w:t>"MaxQty"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,</w:t>
            </w:r>
          </w:p>
          <w:p w14:paraId="73299351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proofErr w:type="gramStart"/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CALCULATE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proofErr w:type="gramEnd"/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MAXX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(ProductSalesTable, [TotalQty]))  </w:t>
            </w:r>
            <w:r>
              <w:rPr>
                <w:rFonts w:ascii="Consolas, 'Courier New', monosp" w:hAnsi="Consolas, 'Courier New', monosp"/>
                <w:color w:val="008000"/>
                <w:sz w:val="18"/>
                <w:shd w:val="clear" w:color="auto" w:fill="FFFFFF"/>
              </w:rPr>
              <w:t>-- getting the maximum total quantity per country</w:t>
            </w:r>
          </w:p>
          <w:p w14:paraId="1D058C34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</w:t>
            </w:r>
          </w:p>
          <w:p w14:paraId="78E07171" w14:textId="77777777" w:rsidR="0030531D" w:rsidRDefault="0030531D">
            <w:pPr>
              <w:pStyle w:val="Standard"/>
              <w:spacing w:line="270" w:lineRule="atLeast"/>
              <w:rPr>
                <w:rFonts w:hint="eastAsia"/>
              </w:rPr>
            </w:pPr>
          </w:p>
          <w:p w14:paraId="556CF1FD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rFonts w:ascii="Consolas, 'Courier New', monosp" w:hAnsi="Consolas, 'Courier New', monosp"/>
                <w:color w:val="0000FF"/>
                <w:sz w:val="18"/>
                <w:shd w:val="clear" w:color="auto" w:fill="FFFFFF"/>
              </w:rPr>
              <w:t>VAR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 MostPurchasedProduct =</w:t>
            </w:r>
          </w:p>
          <w:p w14:paraId="4F8C4D27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proofErr w:type="gramStart"/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FILTER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proofErr w:type="gramEnd"/>
          </w:p>
          <w:p w14:paraId="5478ADA1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MaxProductSales,</w:t>
            </w:r>
          </w:p>
          <w:p w14:paraId="34A9D8DF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[TotalQty] = [MaxQty]</w:t>
            </w:r>
          </w:p>
          <w:p w14:paraId="72F1C59D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</w:t>
            </w:r>
          </w:p>
          <w:p w14:paraId="403719BD" w14:textId="77777777" w:rsidR="0030531D" w:rsidRDefault="0030531D">
            <w:pPr>
              <w:pStyle w:val="Standard"/>
              <w:spacing w:line="270" w:lineRule="atLeast"/>
              <w:rPr>
                <w:rFonts w:hint="eastAsia"/>
              </w:rPr>
            </w:pPr>
          </w:p>
          <w:p w14:paraId="1CE32B53" w14:textId="77777777" w:rsidR="0030531D" w:rsidRDefault="00000000">
            <w:pPr>
              <w:pStyle w:val="Standard"/>
              <w:spacing w:line="270" w:lineRule="atLeast"/>
              <w:rPr>
                <w:rFonts w:ascii="Consolas, 'Courier New', monosp" w:hAnsi="Consolas, 'Courier New', monosp" w:hint="eastAsia"/>
                <w:color w:val="0000FF"/>
                <w:sz w:val="18"/>
                <w:shd w:val="clear" w:color="auto" w:fill="FFFFFF"/>
              </w:rPr>
            </w:pPr>
            <w:r>
              <w:rPr>
                <w:rFonts w:ascii="Consolas, 'Courier New', monosp" w:hAnsi="Consolas, 'Courier New', monosp"/>
                <w:color w:val="0000FF"/>
                <w:sz w:val="18"/>
                <w:shd w:val="clear" w:color="auto" w:fill="FFFFFF"/>
              </w:rPr>
              <w:t>RETURN</w:t>
            </w:r>
          </w:p>
          <w:p w14:paraId="5201C374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proofErr w:type="gramStart"/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CONCATENATEX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proofErr w:type="gramEnd"/>
          </w:p>
          <w:p w14:paraId="28B40ABD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MostPurchasedProduct,</w:t>
            </w:r>
          </w:p>
          <w:p w14:paraId="1E0CC715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'Order'[Item],</w:t>
            </w:r>
          </w:p>
          <w:p w14:paraId="6B3E42F9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A31515"/>
                <w:sz w:val="18"/>
                <w:shd w:val="clear" w:color="auto" w:fill="FFFFFF"/>
              </w:rPr>
              <w:t xml:space="preserve">", </w:t>
            </w:r>
            <w:proofErr w:type="gramStart"/>
            <w:r>
              <w:rPr>
                <w:rFonts w:ascii="Consolas, 'Courier New', monosp" w:hAnsi="Consolas, 'Courier New', monosp"/>
                <w:color w:val="A31515"/>
                <w:sz w:val="18"/>
                <w:shd w:val="clear" w:color="auto" w:fill="FFFFFF"/>
              </w:rPr>
              <w:t>"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  </w:t>
            </w:r>
            <w:r>
              <w:rPr>
                <w:rFonts w:ascii="Consolas, 'Courier New', monosp" w:hAnsi="Consolas, 'Courier New', monosp"/>
                <w:color w:val="008000"/>
                <w:sz w:val="18"/>
                <w:shd w:val="clear" w:color="auto" w:fill="FFFFFF"/>
              </w:rPr>
              <w:t>--</w:t>
            </w:r>
            <w:proofErr w:type="gramEnd"/>
            <w:r>
              <w:rPr>
                <w:rFonts w:ascii="Consolas, 'Courier New', monosp" w:hAnsi="Consolas, 'Courier New', monosp"/>
                <w:color w:val="008000"/>
                <w:sz w:val="18"/>
                <w:shd w:val="clear" w:color="auto" w:fill="FFFFFF"/>
              </w:rPr>
              <w:t xml:space="preserve"> Concatenates product names with commas if there are multiple</w:t>
            </w:r>
          </w:p>
          <w:p w14:paraId="4E9C3C33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</w:t>
            </w:r>
          </w:p>
          <w:p w14:paraId="5ABE402D" w14:textId="77777777" w:rsidR="0030531D" w:rsidRDefault="0030531D">
            <w:pPr>
              <w:pStyle w:val="Standard"/>
              <w:spacing w:line="270" w:lineRule="atLeast"/>
              <w:rPr>
                <w:rFonts w:eastAsia="Calibri"/>
                <w:color w:val="000000"/>
                <w:kern w:val="0"/>
                <w:lang w:eastAsia="en-US" w:bidi="ar-SA"/>
              </w:rPr>
            </w:pPr>
          </w:p>
        </w:tc>
      </w:tr>
      <w:tr w:rsidR="0030531D" w14:paraId="7F97DDB4" w14:textId="77777777">
        <w:tblPrEx>
          <w:tblCellMar>
            <w:top w:w="0" w:type="dxa"/>
            <w:bottom w:w="0" w:type="dxa"/>
          </w:tblCellMar>
        </w:tblPrEx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DE158C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38ED83DC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0AE86D43" w14:textId="77777777" w:rsidR="0030531D" w:rsidRDefault="00000000">
            <w:pPr>
              <w:pStyle w:val="Standard"/>
              <w:widowControl w:val="0"/>
              <w:rPr>
                <w:rFonts w:hint="eastAsia"/>
              </w:rPr>
            </w:pPr>
            <w:r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  <w:t xml:space="preserve">Order / </w:t>
            </w:r>
            <w:r>
              <w:rPr>
                <w:rFonts w:ascii="Consolas, 'Courier New', monosp" w:eastAsia="Calibri" w:hAnsi="Consolas, 'Courier New', monosp"/>
                <w:color w:val="000000"/>
                <w:kern w:val="0"/>
                <w:sz w:val="18"/>
                <w:szCs w:val="22"/>
                <w:shd w:val="clear" w:color="auto" w:fill="FFFFFF"/>
                <w:lang w:eastAsia="en-US" w:bidi="ar-SA"/>
              </w:rPr>
              <w:t>MostPurchasedProduct_AgeCategory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B44AC1" w14:textId="77777777" w:rsidR="0030531D" w:rsidRDefault="0030531D">
            <w:pPr>
              <w:pStyle w:val="Standard"/>
              <w:widowControl w:val="0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4CA4966B" w14:textId="77777777" w:rsidR="0030531D" w:rsidRDefault="0030531D">
            <w:pPr>
              <w:pStyle w:val="Standard"/>
              <w:widowControl w:val="0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612B6B93" w14:textId="77777777" w:rsidR="0030531D" w:rsidRDefault="00000000">
            <w:pPr>
              <w:pStyle w:val="Standard"/>
              <w:spacing w:line="270" w:lineRule="atLeast"/>
              <w:jc w:val="center"/>
              <w:rPr>
                <w:rFonts w:hint="eastAsia"/>
              </w:rPr>
            </w:pP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Item,</w:t>
            </w:r>
          </w:p>
          <w:p w14:paraId="59CAC509" w14:textId="77777777" w:rsidR="0030531D" w:rsidRDefault="00000000">
            <w:pPr>
              <w:pStyle w:val="Standard"/>
              <w:spacing w:line="270" w:lineRule="atLeast"/>
              <w:jc w:val="center"/>
              <w:rPr>
                <w:rFonts w:hint="eastAsia"/>
              </w:rPr>
            </w:pP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CustomerID,</w:t>
            </w:r>
          </w:p>
          <w:p w14:paraId="52F5D3EB" w14:textId="77777777" w:rsidR="0030531D" w:rsidRDefault="00000000">
            <w:pPr>
              <w:pStyle w:val="Standard"/>
              <w:spacing w:line="270" w:lineRule="atLeast"/>
              <w:jc w:val="center"/>
              <w:rPr>
                <w:rFonts w:hint="eastAsia"/>
              </w:rPr>
            </w:pP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Age,</w:t>
            </w:r>
          </w:p>
          <w:p w14:paraId="3BCFBC8E" w14:textId="77777777" w:rsidR="0030531D" w:rsidRDefault="00000000">
            <w:pPr>
              <w:pStyle w:val="Standard"/>
              <w:spacing w:line="270" w:lineRule="atLeast"/>
              <w:jc w:val="center"/>
              <w:rPr>
                <w:rFonts w:hint="eastAsia"/>
              </w:rPr>
            </w:pP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OrderID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8179CA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lang w:eastAsia="en-US" w:bidi="ar-SA"/>
              </w:rPr>
            </w:pPr>
          </w:p>
          <w:p w14:paraId="212A0AEF" w14:textId="77777777" w:rsidR="0030531D" w:rsidRDefault="00000000">
            <w:pPr>
              <w:pStyle w:val="Standard"/>
              <w:widowControl w:val="0"/>
              <w:rPr>
                <w:rFonts w:ascii="Consolas, 'Courier New', monosp" w:eastAsia="Calibri" w:hAnsi="Consolas, 'Courier New', monosp"/>
                <w:color w:val="000000"/>
                <w:kern w:val="0"/>
                <w:sz w:val="18"/>
                <w:shd w:val="clear" w:color="auto" w:fill="FFFFFF"/>
                <w:lang w:eastAsia="en-US" w:bidi="ar-SA"/>
              </w:rPr>
            </w:pPr>
            <w:r>
              <w:rPr>
                <w:rFonts w:ascii="Consolas, 'Courier New', monosp" w:eastAsia="Calibri" w:hAnsi="Consolas, 'Courier New', monosp"/>
                <w:color w:val="000000"/>
                <w:kern w:val="0"/>
                <w:sz w:val="18"/>
                <w:shd w:val="clear" w:color="auto" w:fill="FFFFFF"/>
                <w:lang w:eastAsia="en-US" w:bidi="ar-SA"/>
              </w:rPr>
              <w:t>MostPurchasedProduct_AgeCategory =</w:t>
            </w:r>
          </w:p>
          <w:p w14:paraId="64F2306A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rFonts w:ascii="Consolas, 'Courier New', monosp" w:hAnsi="Consolas, 'Courier New', monosp"/>
                <w:color w:val="0000FF"/>
                <w:sz w:val="18"/>
                <w:shd w:val="clear" w:color="auto" w:fill="FFFFFF"/>
              </w:rPr>
              <w:t>VAR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 AgeCategoryTable =</w:t>
            </w:r>
          </w:p>
          <w:p w14:paraId="3A383830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proofErr w:type="gramStart"/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ADDCOLUMNS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proofErr w:type="gramEnd"/>
          </w:p>
          <w:p w14:paraId="19D04F93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proofErr w:type="gramStart"/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SUMMARIZE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proofErr w:type="gramEnd"/>
          </w:p>
          <w:p w14:paraId="67896E7A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'Order',</w:t>
            </w:r>
          </w:p>
          <w:p w14:paraId="1E602161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'Order'[Item],</w:t>
            </w:r>
          </w:p>
          <w:p w14:paraId="68ED3EA8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'Order'[CustomerID]</w:t>
            </w:r>
          </w:p>
          <w:p w14:paraId="7089AA9D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),</w:t>
            </w:r>
          </w:p>
          <w:p w14:paraId="6C634557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A31515"/>
                <w:sz w:val="18"/>
                <w:shd w:val="clear" w:color="auto" w:fill="FFFFFF"/>
              </w:rPr>
              <w:t>"Customer_Age"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,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LOOKUPVALUE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proofErr w:type="gramStart"/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Customer[</w:t>
            </w:r>
            <w:proofErr w:type="gramEnd"/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Age], Customer[CustomerID], 'Order'[CustomerID]),</w:t>
            </w:r>
          </w:p>
          <w:p w14:paraId="376801A2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lastRenderedPageBreak/>
              <w:t xml:space="preserve">        </w:t>
            </w:r>
            <w:r>
              <w:rPr>
                <w:rFonts w:ascii="Consolas, 'Courier New', monosp" w:hAnsi="Consolas, 'Courier New', monosp"/>
                <w:color w:val="A31515"/>
                <w:sz w:val="18"/>
                <w:shd w:val="clear" w:color="auto" w:fill="FFFFFF"/>
              </w:rPr>
              <w:t>"TotalQty"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,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COUNTROWS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('Order')  </w:t>
            </w:r>
          </w:p>
          <w:p w14:paraId="2C137467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</w:t>
            </w:r>
          </w:p>
          <w:p w14:paraId="01655103" w14:textId="77777777" w:rsidR="0030531D" w:rsidRDefault="0030531D">
            <w:pPr>
              <w:pStyle w:val="Standard"/>
              <w:spacing w:line="270" w:lineRule="atLeast"/>
              <w:rPr>
                <w:rFonts w:hint="eastAsia"/>
              </w:rPr>
            </w:pPr>
          </w:p>
          <w:p w14:paraId="26E19F68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rFonts w:ascii="Consolas, 'Courier New', monosp" w:hAnsi="Consolas, 'Courier New', monosp"/>
                <w:color w:val="0000FF"/>
                <w:sz w:val="18"/>
                <w:shd w:val="clear" w:color="auto" w:fill="FFFFFF"/>
              </w:rPr>
              <w:t>VAR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 Under30 =</w:t>
            </w:r>
          </w:p>
          <w:p w14:paraId="38AD1EEB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proofErr w:type="gramStart"/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TOPN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proofErr w:type="gramEnd"/>
            <w:r>
              <w:rPr>
                <w:rFonts w:ascii="Consolas, 'Courier New', monosp" w:hAnsi="Consolas, 'Courier New', monosp"/>
                <w:color w:val="098658"/>
                <w:sz w:val="18"/>
                <w:shd w:val="clear" w:color="auto" w:fill="FFFFFF"/>
              </w:rPr>
              <w:t>1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,</w:t>
            </w:r>
          </w:p>
          <w:p w14:paraId="6487DCF2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proofErr w:type="gramStart"/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SUMMARIZE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proofErr w:type="gramEnd"/>
          </w:p>
          <w:p w14:paraId="4B3421A8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    </w:t>
            </w:r>
            <w:proofErr w:type="gramStart"/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FILTER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proofErr w:type="gramEnd"/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AgeCategoryTable, [Customer_Age] &lt; </w:t>
            </w:r>
            <w:r>
              <w:rPr>
                <w:rFonts w:ascii="Consolas, 'Courier New', monosp" w:hAnsi="Consolas, 'Courier New', monosp"/>
                <w:color w:val="098658"/>
                <w:sz w:val="18"/>
                <w:shd w:val="clear" w:color="auto" w:fill="FFFFFF"/>
              </w:rPr>
              <w:t>30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),</w:t>
            </w:r>
          </w:p>
          <w:p w14:paraId="29FBF988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'Order'[Item],</w:t>
            </w:r>
          </w:p>
          <w:p w14:paraId="42A0A588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    </w:t>
            </w:r>
            <w:r>
              <w:rPr>
                <w:rFonts w:ascii="Consolas, 'Courier New', monosp" w:hAnsi="Consolas, 'Courier New', monosp"/>
                <w:color w:val="A31515"/>
                <w:sz w:val="18"/>
                <w:shd w:val="clear" w:color="auto" w:fill="FFFFFF"/>
              </w:rPr>
              <w:t>"TotalQty"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,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COUNT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('Order'[OrderID</w:t>
            </w:r>
            <w:proofErr w:type="gramStart"/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])  </w:t>
            </w:r>
            <w:r>
              <w:rPr>
                <w:rFonts w:ascii="Consolas, 'Courier New', monosp" w:hAnsi="Consolas, 'Courier New', monosp"/>
                <w:color w:val="008000"/>
                <w:sz w:val="18"/>
                <w:shd w:val="clear" w:color="auto" w:fill="FFFFFF"/>
              </w:rPr>
              <w:t>--</w:t>
            </w:r>
            <w:proofErr w:type="gramEnd"/>
            <w:r>
              <w:rPr>
                <w:rFonts w:ascii="Consolas, 'Courier New', monosp" w:hAnsi="Consolas, 'Courier New', monosp"/>
                <w:color w:val="008000"/>
                <w:sz w:val="18"/>
                <w:shd w:val="clear" w:color="auto" w:fill="FFFFFF"/>
              </w:rPr>
              <w:t xml:space="preserve"> counting total orders per product</w:t>
            </w:r>
          </w:p>
          <w:p w14:paraId="27FB250E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),</w:t>
            </w:r>
          </w:p>
          <w:p w14:paraId="68C94AF9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[TotalQty], </w:t>
            </w:r>
            <w:r>
              <w:rPr>
                <w:rFonts w:ascii="Consolas, 'Courier New', monosp" w:hAnsi="Consolas, 'Courier New', monosp"/>
                <w:color w:val="0000FF"/>
                <w:sz w:val="18"/>
                <w:shd w:val="clear" w:color="auto" w:fill="FFFFFF"/>
              </w:rPr>
              <w:t>DESC</w:t>
            </w:r>
          </w:p>
          <w:p w14:paraId="0D4E17D7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</w:t>
            </w:r>
          </w:p>
          <w:p w14:paraId="07F53D5E" w14:textId="77777777" w:rsidR="0030531D" w:rsidRDefault="0030531D">
            <w:pPr>
              <w:pStyle w:val="Standard"/>
              <w:spacing w:line="270" w:lineRule="atLeast"/>
              <w:rPr>
                <w:rFonts w:hint="eastAsia"/>
              </w:rPr>
            </w:pPr>
          </w:p>
          <w:p w14:paraId="664003B5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rFonts w:ascii="Consolas, 'Courier New', monosp" w:hAnsi="Consolas, 'Courier New', monosp"/>
                <w:color w:val="0000FF"/>
                <w:sz w:val="18"/>
                <w:shd w:val="clear" w:color="auto" w:fill="FFFFFF"/>
              </w:rPr>
              <w:t>VAR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 Above30 =</w:t>
            </w:r>
          </w:p>
          <w:p w14:paraId="40DB1850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proofErr w:type="gramStart"/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TOPN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proofErr w:type="gramEnd"/>
            <w:r>
              <w:rPr>
                <w:rFonts w:ascii="Consolas, 'Courier New', monosp" w:hAnsi="Consolas, 'Courier New', monosp"/>
                <w:color w:val="098658"/>
                <w:sz w:val="18"/>
                <w:shd w:val="clear" w:color="auto" w:fill="FFFFFF"/>
              </w:rPr>
              <w:t>1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,</w:t>
            </w:r>
          </w:p>
          <w:p w14:paraId="30407B92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proofErr w:type="gramStart"/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SUMMARIZE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proofErr w:type="gramEnd"/>
          </w:p>
          <w:p w14:paraId="34D166F5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    </w:t>
            </w:r>
            <w:proofErr w:type="gramStart"/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FILTER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proofErr w:type="gramEnd"/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AgeCategoryTable, [Customer_Age] &gt;= </w:t>
            </w:r>
            <w:r>
              <w:rPr>
                <w:rFonts w:ascii="Consolas, 'Courier New', monosp" w:hAnsi="Consolas, 'Courier New', monosp"/>
                <w:color w:val="098658"/>
                <w:sz w:val="18"/>
                <w:shd w:val="clear" w:color="auto" w:fill="FFFFFF"/>
              </w:rPr>
              <w:t>30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),</w:t>
            </w:r>
          </w:p>
          <w:p w14:paraId="60679374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'Order'[Item],</w:t>
            </w:r>
          </w:p>
          <w:p w14:paraId="0090A9CD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    </w:t>
            </w:r>
            <w:r>
              <w:rPr>
                <w:rFonts w:ascii="Consolas, 'Courier New', monosp" w:hAnsi="Consolas, 'Courier New', monosp"/>
                <w:color w:val="A31515"/>
                <w:sz w:val="18"/>
                <w:shd w:val="clear" w:color="auto" w:fill="FFFFFF"/>
              </w:rPr>
              <w:t>"TotalQty"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,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COUNT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('Order'[OrderID])</w:t>
            </w:r>
          </w:p>
          <w:p w14:paraId="48CEDD16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),</w:t>
            </w:r>
          </w:p>
          <w:p w14:paraId="43047700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[TotalQty], </w:t>
            </w:r>
            <w:r>
              <w:rPr>
                <w:rFonts w:ascii="Consolas, 'Courier New', monosp" w:hAnsi="Consolas, 'Courier New', monosp"/>
                <w:color w:val="0000FF"/>
                <w:sz w:val="18"/>
                <w:shd w:val="clear" w:color="auto" w:fill="FFFFFF"/>
              </w:rPr>
              <w:t>DESC</w:t>
            </w:r>
          </w:p>
          <w:p w14:paraId="1D56106C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</w:t>
            </w:r>
          </w:p>
          <w:p w14:paraId="09C0B569" w14:textId="77777777" w:rsidR="0030531D" w:rsidRDefault="0030531D">
            <w:pPr>
              <w:pStyle w:val="Standard"/>
              <w:spacing w:line="270" w:lineRule="atLeast"/>
              <w:rPr>
                <w:rFonts w:hint="eastAsia"/>
              </w:rPr>
            </w:pPr>
          </w:p>
          <w:p w14:paraId="40FC3D22" w14:textId="77777777" w:rsidR="0030531D" w:rsidRDefault="00000000">
            <w:pPr>
              <w:pStyle w:val="Standard"/>
              <w:spacing w:line="270" w:lineRule="atLeast"/>
              <w:rPr>
                <w:rFonts w:ascii="Consolas, 'Courier New', monosp" w:hAnsi="Consolas, 'Courier New', monosp" w:hint="eastAsia"/>
                <w:color w:val="0000FF"/>
                <w:sz w:val="18"/>
                <w:shd w:val="clear" w:color="auto" w:fill="FFFFFF"/>
              </w:rPr>
            </w:pPr>
            <w:r>
              <w:rPr>
                <w:rFonts w:ascii="Consolas, 'Courier New', monosp" w:hAnsi="Consolas, 'Courier New', monosp"/>
                <w:color w:val="0000FF"/>
                <w:sz w:val="18"/>
                <w:shd w:val="clear" w:color="auto" w:fill="FFFFFF"/>
              </w:rPr>
              <w:t>RETURN</w:t>
            </w:r>
          </w:p>
          <w:p w14:paraId="27C21FD7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proofErr w:type="gramStart"/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CONCATENATEX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proofErr w:type="gramEnd"/>
          </w:p>
          <w:p w14:paraId="5D4C3074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proofErr w:type="gramStart"/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UNION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proofErr w:type="gramEnd"/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Under30, Above30),</w:t>
            </w:r>
          </w:p>
          <w:p w14:paraId="4EEBB891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'Order'[Item],</w:t>
            </w:r>
          </w:p>
          <w:p w14:paraId="44147821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A31515"/>
                <w:sz w:val="18"/>
                <w:shd w:val="clear" w:color="auto" w:fill="FFFFFF"/>
              </w:rPr>
              <w:t>", "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,</w:t>
            </w:r>
          </w:p>
          <w:p w14:paraId="60516194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'Order'[Item],</w:t>
            </w:r>
          </w:p>
          <w:p w14:paraId="2D195192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0000FF"/>
                <w:sz w:val="18"/>
                <w:shd w:val="clear" w:color="auto" w:fill="FFFFFF"/>
              </w:rPr>
              <w:t>ASC</w:t>
            </w:r>
          </w:p>
          <w:p w14:paraId="3F5B099C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proofErr w:type="gramStart"/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  </w:t>
            </w:r>
            <w:r>
              <w:rPr>
                <w:rFonts w:ascii="Consolas, 'Courier New', monosp" w:hAnsi="Consolas, 'Courier New', monosp"/>
                <w:color w:val="008000"/>
                <w:sz w:val="18"/>
                <w:shd w:val="clear" w:color="auto" w:fill="FFFFFF"/>
              </w:rPr>
              <w:t>--</w:t>
            </w:r>
            <w:proofErr w:type="gramEnd"/>
            <w:r>
              <w:rPr>
                <w:rFonts w:ascii="Consolas, 'Courier New', monosp" w:hAnsi="Consolas, 'Courier New', monosp"/>
                <w:color w:val="008000"/>
                <w:sz w:val="18"/>
                <w:shd w:val="clear" w:color="auto" w:fill="FFFFFF"/>
              </w:rPr>
              <w:t xml:space="preserve"> Ensures only **one** product is returned per age category.</w:t>
            </w:r>
          </w:p>
          <w:p w14:paraId="228C68A9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lang w:eastAsia="en-US" w:bidi="ar-SA"/>
              </w:rPr>
            </w:pPr>
          </w:p>
        </w:tc>
      </w:tr>
      <w:tr w:rsidR="0030531D" w14:paraId="1991C0BC" w14:textId="77777777">
        <w:tblPrEx>
          <w:tblCellMar>
            <w:top w:w="0" w:type="dxa"/>
            <w:bottom w:w="0" w:type="dxa"/>
          </w:tblCellMar>
        </w:tblPrEx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213915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15978351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7095861A" w14:textId="77777777" w:rsidR="0030531D" w:rsidRDefault="00000000">
            <w:pPr>
              <w:pStyle w:val="Standard"/>
              <w:widowControl w:val="0"/>
              <w:rPr>
                <w:rFonts w:hint="eastAsia"/>
              </w:rPr>
            </w:pPr>
            <w:r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  <w:t xml:space="preserve">Order / </w:t>
            </w:r>
            <w:r>
              <w:rPr>
                <w:rFonts w:ascii="Consolas, 'Courier New', monosp" w:eastAsia="Calibri" w:hAnsi="Consolas, 'Courier New', monosp"/>
                <w:color w:val="000000"/>
                <w:kern w:val="0"/>
                <w:sz w:val="18"/>
                <w:szCs w:val="22"/>
                <w:shd w:val="clear" w:color="auto" w:fill="FFFFFF"/>
                <w:lang w:eastAsia="en-US" w:bidi="ar-SA"/>
              </w:rPr>
              <w:t>TopProductByCountry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468D30" w14:textId="77777777" w:rsidR="0030531D" w:rsidRDefault="0030531D">
            <w:pPr>
              <w:pStyle w:val="Standard"/>
              <w:widowControl w:val="0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34A32C27" w14:textId="77777777" w:rsidR="0030531D" w:rsidRDefault="0030531D">
            <w:pPr>
              <w:pStyle w:val="Standard"/>
              <w:widowControl w:val="0"/>
              <w:jc w:val="center"/>
              <w:rPr>
                <w:rFonts w:eastAsia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  <w:p w14:paraId="72E1931B" w14:textId="77777777" w:rsidR="0030531D" w:rsidRDefault="00000000">
            <w:pPr>
              <w:pStyle w:val="Standard"/>
              <w:spacing w:line="270" w:lineRule="atLeast"/>
              <w:jc w:val="center"/>
              <w:rPr>
                <w:rFonts w:hint="eastAsia"/>
              </w:rPr>
            </w:pP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Orders_Country,</w:t>
            </w:r>
          </w:p>
          <w:p w14:paraId="52D562D3" w14:textId="77777777" w:rsidR="0030531D" w:rsidRDefault="00000000">
            <w:pPr>
              <w:pStyle w:val="Standard"/>
              <w:spacing w:line="270" w:lineRule="atLeast"/>
              <w:jc w:val="center"/>
              <w:rPr>
                <w:rFonts w:hint="eastAsia"/>
              </w:rPr>
            </w:pP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Item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3D27C5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lang w:eastAsia="en-US" w:bidi="ar-SA"/>
              </w:rPr>
            </w:pPr>
          </w:p>
          <w:p w14:paraId="482B98B7" w14:textId="77777777" w:rsidR="0030531D" w:rsidRDefault="00000000">
            <w:pPr>
              <w:pStyle w:val="Standard"/>
              <w:widowControl w:val="0"/>
              <w:rPr>
                <w:rFonts w:ascii="Consolas, 'Courier New', monosp" w:eastAsia="Calibri" w:hAnsi="Consolas, 'Courier New', monosp"/>
                <w:color w:val="000000"/>
                <w:kern w:val="0"/>
                <w:sz w:val="18"/>
                <w:shd w:val="clear" w:color="auto" w:fill="FFFFFF"/>
                <w:lang w:eastAsia="en-US" w:bidi="ar-SA"/>
              </w:rPr>
            </w:pPr>
            <w:r>
              <w:rPr>
                <w:rFonts w:ascii="Consolas, 'Courier New', monosp" w:eastAsia="Calibri" w:hAnsi="Consolas, 'Courier New', monosp"/>
                <w:color w:val="000000"/>
                <w:kern w:val="0"/>
                <w:sz w:val="18"/>
                <w:shd w:val="clear" w:color="auto" w:fill="FFFFFF"/>
                <w:lang w:eastAsia="en-US" w:bidi="ar-SA"/>
              </w:rPr>
              <w:t>TopProductByCountry =</w:t>
            </w:r>
          </w:p>
          <w:p w14:paraId="4B8E90C0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rFonts w:ascii="Consolas, 'Courier New', monosp" w:hAnsi="Consolas, 'Courier New', monosp"/>
                <w:color w:val="0000FF"/>
                <w:sz w:val="18"/>
                <w:shd w:val="clear" w:color="auto" w:fill="FFFFFF"/>
              </w:rPr>
              <w:t>VAR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 ProductTable =</w:t>
            </w:r>
          </w:p>
          <w:p w14:paraId="375401A6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proofErr w:type="gramStart"/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ADDCOLUMNS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proofErr w:type="gramEnd"/>
          </w:p>
          <w:p w14:paraId="2CD0065C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proofErr w:type="gramStart"/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SUMMARIZE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proofErr w:type="gramEnd"/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'Order', 'Order'[Orders_Country], 'Order'[Item]),</w:t>
            </w:r>
          </w:p>
          <w:p w14:paraId="4390D515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A31515"/>
                <w:sz w:val="18"/>
                <w:shd w:val="clear" w:color="auto" w:fill="FFFFFF"/>
              </w:rPr>
              <w:t>"TotalQty"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,</w:t>
            </w:r>
          </w:p>
          <w:p w14:paraId="264B626B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    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CALCULATE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COUNTROWS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('Order'), </w:t>
            </w:r>
            <w:proofErr w:type="gramStart"/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ALLEXCEPT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proofErr w:type="gramEnd"/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'Order', 'Order'[Orders_Country], 'Order'[Item]))</w:t>
            </w:r>
          </w:p>
          <w:p w14:paraId="350B69E7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)</w:t>
            </w:r>
          </w:p>
          <w:p w14:paraId="11EAA441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rFonts w:ascii="Consolas, 'Courier New', monosp" w:hAnsi="Consolas, 'Courier New', monosp"/>
                <w:color w:val="0000FF"/>
                <w:sz w:val="18"/>
                <w:shd w:val="clear" w:color="auto" w:fill="FFFFFF"/>
              </w:rPr>
              <w:t>VAR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 TopProduct =</w:t>
            </w:r>
          </w:p>
          <w:p w14:paraId="71AC0337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t xml:space="preserve">    </w:t>
            </w:r>
            <w:proofErr w:type="gramStart"/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TOPN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proofErr w:type="gramEnd"/>
            <w:r>
              <w:rPr>
                <w:rFonts w:ascii="Consolas, 'Courier New', monosp" w:hAnsi="Consolas, 'Courier New', monosp"/>
                <w:color w:val="098658"/>
                <w:sz w:val="18"/>
                <w:shd w:val="clear" w:color="auto" w:fill="FFFFFF"/>
              </w:rPr>
              <w:t>1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, ProductTable, [TotalQty], </w:t>
            </w:r>
            <w:r>
              <w:rPr>
                <w:rFonts w:ascii="Consolas, 'Courier New', monosp" w:hAnsi="Consolas, 'Courier New', monosp"/>
                <w:color w:val="0000FF"/>
                <w:sz w:val="18"/>
                <w:shd w:val="clear" w:color="auto" w:fill="FFFFFF"/>
              </w:rPr>
              <w:t>DESC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)   </w:t>
            </w:r>
            <w:r>
              <w:rPr>
                <w:rFonts w:ascii="Consolas, 'Courier New', monosp" w:hAnsi="Consolas, 'Courier New', monosp"/>
                <w:color w:val="008000"/>
                <w:sz w:val="18"/>
                <w:shd w:val="clear" w:color="auto" w:fill="FFFFFF"/>
              </w:rPr>
              <w:t>--  top product per country instead of globally.</w:t>
            </w:r>
          </w:p>
          <w:p w14:paraId="6F043842" w14:textId="77777777" w:rsidR="0030531D" w:rsidRDefault="0030531D">
            <w:pPr>
              <w:pStyle w:val="Standard"/>
              <w:spacing w:line="270" w:lineRule="atLeast"/>
              <w:rPr>
                <w:rFonts w:hint="eastAsia"/>
              </w:rPr>
            </w:pPr>
          </w:p>
          <w:p w14:paraId="0FEF2FBE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rFonts w:ascii="Consolas, 'Courier New', monosp" w:hAnsi="Consolas, 'Courier New', monosp"/>
                <w:color w:val="0000FF"/>
                <w:sz w:val="18"/>
                <w:shd w:val="clear" w:color="auto" w:fill="FFFFFF"/>
              </w:rPr>
              <w:t>RETURN</w:t>
            </w:r>
          </w:p>
          <w:p w14:paraId="660757EC" w14:textId="77777777" w:rsidR="0030531D" w:rsidRDefault="00000000">
            <w:pPr>
              <w:pStyle w:val="Standard"/>
              <w:spacing w:line="270" w:lineRule="atLeast"/>
              <w:rPr>
                <w:rFonts w:hint="eastAsia"/>
              </w:rPr>
            </w:pPr>
            <w:r>
              <w:rPr>
                <w:color w:val="000000"/>
                <w:shd w:val="clear" w:color="auto" w:fill="FFFFFF"/>
              </w:rPr>
              <w:lastRenderedPageBreak/>
              <w:t xml:space="preserve">    </w:t>
            </w:r>
            <w:proofErr w:type="gramStart"/>
            <w:r>
              <w:rPr>
                <w:rFonts w:ascii="Consolas, 'Courier New', monosp" w:hAnsi="Consolas, 'Courier New', monosp"/>
                <w:color w:val="3165BB"/>
                <w:sz w:val="18"/>
                <w:shd w:val="clear" w:color="auto" w:fill="FFFFFF"/>
              </w:rPr>
              <w:t>CONCATENATEX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>(</w:t>
            </w:r>
            <w:proofErr w:type="gramEnd"/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TopProduct, 'Order'[Item], </w:t>
            </w:r>
            <w:r>
              <w:rPr>
                <w:rFonts w:ascii="Consolas, 'Courier New', monosp" w:hAnsi="Consolas, 'Courier New', monosp"/>
                <w:color w:val="A31515"/>
                <w:sz w:val="18"/>
                <w:shd w:val="clear" w:color="auto" w:fill="FFFFFF"/>
              </w:rPr>
              <w:t>", "</w:t>
            </w:r>
            <w:r>
              <w:rPr>
                <w:rFonts w:ascii="Consolas, 'Courier New', monosp" w:hAnsi="Consolas, 'Courier New', monosp"/>
                <w:color w:val="000000"/>
                <w:sz w:val="18"/>
                <w:shd w:val="clear" w:color="auto" w:fill="FFFFFF"/>
              </w:rPr>
              <w:t xml:space="preserve">) </w:t>
            </w:r>
            <w:r>
              <w:rPr>
                <w:rFonts w:ascii="Consolas, 'Courier New', monosp" w:hAnsi="Consolas, 'Courier New', monosp"/>
                <w:color w:val="008000"/>
                <w:sz w:val="18"/>
                <w:shd w:val="clear" w:color="auto" w:fill="FFFFFF"/>
              </w:rPr>
              <w:t>-- If multiple top products have the same quantity, they will be concatenated.</w:t>
            </w:r>
          </w:p>
          <w:p w14:paraId="42C4F903" w14:textId="77777777" w:rsidR="0030531D" w:rsidRDefault="0030531D">
            <w:pPr>
              <w:pStyle w:val="Standard"/>
              <w:widowControl w:val="0"/>
              <w:rPr>
                <w:rFonts w:eastAsia="Calibri"/>
                <w:color w:val="000000"/>
                <w:kern w:val="0"/>
                <w:lang w:eastAsia="en-US" w:bidi="ar-SA"/>
              </w:rPr>
            </w:pPr>
          </w:p>
        </w:tc>
      </w:tr>
    </w:tbl>
    <w:p w14:paraId="079B9B35" w14:textId="77777777" w:rsidR="0030531D" w:rsidRDefault="00000000">
      <w:pPr>
        <w:pStyle w:val="Heading2"/>
        <w:numPr>
          <w:ilvl w:val="0"/>
          <w:numId w:val="1"/>
        </w:numPr>
        <w:rPr>
          <w:rFonts w:hint="eastAsia"/>
        </w:rPr>
      </w:pPr>
      <w:bookmarkStart w:id="29" w:name="_Toc190856072"/>
      <w:r>
        <w:rPr>
          <w:rStyle w:val="StrongEmphasis"/>
        </w:rPr>
        <w:lastRenderedPageBreak/>
        <w:t>Database Queries and Corresponding Results</w:t>
      </w:r>
      <w:bookmarkEnd w:id="29"/>
    </w:p>
    <w:p w14:paraId="779DE87D" w14:textId="77777777" w:rsidR="0030531D" w:rsidRDefault="0030531D">
      <w:pPr>
        <w:pStyle w:val="Textbody"/>
        <w:rPr>
          <w:rFonts w:hint="eastAsia"/>
        </w:rPr>
      </w:pPr>
    </w:p>
    <w:p w14:paraId="7FECF200" w14:textId="77777777" w:rsidR="0030531D" w:rsidRDefault="00000000">
      <w:pPr>
        <w:pStyle w:val="Textbody"/>
        <w:rPr>
          <w:rFonts w:hint="eastAsia"/>
        </w:rPr>
      </w:pPr>
      <w:r>
        <w:t>Q1. the total amount spent and the country for the Pending delivery status for each country.</w:t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30531D" w14:paraId="4BB9FE96" w14:textId="77777777">
        <w:tblPrEx>
          <w:tblCellMar>
            <w:top w:w="0" w:type="dxa"/>
            <w:bottom w:w="0" w:type="dxa"/>
          </w:tblCellMar>
        </w:tblPrEx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CEE19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SELECT</w:t>
            </w:r>
          </w:p>
          <w:p w14:paraId="4B1717E9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proofErr w:type="spellStart"/>
            <w:r>
              <w:rPr>
                <w:sz w:val="22"/>
                <w:szCs w:val="22"/>
              </w:rPr>
              <w:t>c.country</w:t>
            </w:r>
            <w:proofErr w:type="spellEnd"/>
            <w:r>
              <w:rPr>
                <w:sz w:val="22"/>
                <w:szCs w:val="22"/>
              </w:rPr>
              <w:t>,</w:t>
            </w:r>
          </w:p>
          <w:p w14:paraId="4FFD35E3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SUM(</w:t>
            </w:r>
            <w:proofErr w:type="spellStart"/>
            <w:proofErr w:type="gramStart"/>
            <w:r>
              <w:rPr>
                <w:sz w:val="22"/>
                <w:szCs w:val="22"/>
              </w:rPr>
              <w:t>o.amount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) AS </w:t>
            </w:r>
            <w:proofErr w:type="spellStart"/>
            <w:r>
              <w:rPr>
                <w:sz w:val="22"/>
                <w:szCs w:val="22"/>
              </w:rPr>
              <w:t>Total_Amount_Spent</w:t>
            </w:r>
            <w:proofErr w:type="spellEnd"/>
          </w:p>
          <w:p w14:paraId="4009230D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FROM Orders o</w:t>
            </w:r>
          </w:p>
          <w:p w14:paraId="39927E8B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JOIN Customers c ON </w:t>
            </w:r>
            <w:proofErr w:type="gramStart"/>
            <w:r>
              <w:rPr>
                <w:sz w:val="22"/>
                <w:szCs w:val="22"/>
              </w:rPr>
              <w:t>o.customer</w:t>
            </w:r>
            <w:proofErr w:type="gramEnd"/>
            <w:r>
              <w:rPr>
                <w:sz w:val="22"/>
                <w:szCs w:val="22"/>
              </w:rPr>
              <w:t>_id = c.customer_id</w:t>
            </w:r>
          </w:p>
          <w:p w14:paraId="440D65A6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JOIN </w:t>
            </w:r>
            <w:proofErr w:type="spellStart"/>
            <w:r>
              <w:rPr>
                <w:sz w:val="22"/>
                <w:szCs w:val="22"/>
              </w:rPr>
              <w:t>Shippings</w:t>
            </w:r>
            <w:proofErr w:type="spellEnd"/>
            <w:r>
              <w:rPr>
                <w:sz w:val="22"/>
                <w:szCs w:val="22"/>
              </w:rPr>
              <w:t xml:space="preserve"> s ON </w:t>
            </w:r>
            <w:proofErr w:type="gramStart"/>
            <w:r>
              <w:rPr>
                <w:sz w:val="22"/>
                <w:szCs w:val="22"/>
              </w:rPr>
              <w:t>o.customer</w:t>
            </w:r>
            <w:proofErr w:type="gramEnd"/>
            <w:r>
              <w:rPr>
                <w:sz w:val="22"/>
                <w:szCs w:val="22"/>
              </w:rPr>
              <w:t xml:space="preserve">_id = </w:t>
            </w:r>
            <w:proofErr w:type="spellStart"/>
            <w:r>
              <w:rPr>
                <w:sz w:val="22"/>
                <w:szCs w:val="22"/>
              </w:rPr>
              <w:t>s.customer</w:t>
            </w:r>
            <w:proofErr w:type="spellEnd"/>
          </w:p>
          <w:p w14:paraId="51017243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WHERE </w:t>
            </w:r>
            <w:proofErr w:type="spellStart"/>
            <w:proofErr w:type="gramStart"/>
            <w:r>
              <w:rPr>
                <w:sz w:val="22"/>
                <w:szCs w:val="22"/>
              </w:rPr>
              <w:t>s.status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= 'Pending'  -- Filter for pending delivery status</w:t>
            </w:r>
          </w:p>
          <w:p w14:paraId="3F894FD4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GROUP BY </w:t>
            </w:r>
            <w:proofErr w:type="spellStart"/>
            <w:proofErr w:type="gramStart"/>
            <w:r>
              <w:rPr>
                <w:sz w:val="22"/>
                <w:szCs w:val="22"/>
              </w:rPr>
              <w:t>c.country</w:t>
            </w:r>
            <w:proofErr w:type="spellEnd"/>
            <w:proofErr w:type="gramEnd"/>
          </w:p>
          <w:p w14:paraId="11C8498A" w14:textId="77777777" w:rsidR="0030531D" w:rsidRDefault="00000000">
            <w:pPr>
              <w:pStyle w:val="Textbody"/>
              <w:rPr>
                <w:rFonts w:hint="eastAsia"/>
              </w:rPr>
            </w:pPr>
            <w:r>
              <w:rPr>
                <w:sz w:val="22"/>
                <w:szCs w:val="22"/>
              </w:rPr>
              <w:t xml:space="preserve">ORDER BY </w:t>
            </w:r>
            <w:proofErr w:type="spellStart"/>
            <w:r>
              <w:rPr>
                <w:sz w:val="22"/>
                <w:szCs w:val="22"/>
              </w:rPr>
              <w:t>Total_Amount_Spent</w:t>
            </w:r>
            <w:proofErr w:type="spellEnd"/>
            <w:r>
              <w:rPr>
                <w:sz w:val="22"/>
                <w:szCs w:val="22"/>
              </w:rPr>
              <w:t xml:space="preserve"> DESC; -- Sorting in descending order</w:t>
            </w:r>
          </w:p>
        </w:tc>
      </w:tr>
    </w:tbl>
    <w:p w14:paraId="396896F6" w14:textId="77777777" w:rsidR="0030531D" w:rsidRDefault="0030531D">
      <w:pPr>
        <w:pStyle w:val="Textbody"/>
        <w:rPr>
          <w:rFonts w:hint="eastAsia"/>
        </w:rPr>
      </w:pPr>
    </w:p>
    <w:p w14:paraId="7C74265E" w14:textId="77777777" w:rsidR="0030531D" w:rsidRDefault="00000000">
      <w:pPr>
        <w:pStyle w:val="Textbody"/>
        <w:rPr>
          <w:rFonts w:hint="eastAsia"/>
        </w:rPr>
      </w:pPr>
      <w:r>
        <w:t>Output:</w:t>
      </w:r>
    </w:p>
    <w:p w14:paraId="0EF0DD89" w14:textId="77777777" w:rsidR="0030531D" w:rsidRDefault="00000000">
      <w:pPr>
        <w:pStyle w:val="Textbody"/>
        <w:rPr>
          <w:rFonts w:hint="eastAsia"/>
        </w:rPr>
      </w:pPr>
      <w:r>
        <w:rPr>
          <w:noProof/>
        </w:rPr>
        <w:drawing>
          <wp:inline distT="0" distB="0" distL="0" distR="0" wp14:anchorId="7BC3C63C" wp14:editId="2098F7C4">
            <wp:extent cx="5883840" cy="2363400"/>
            <wp:effectExtent l="0" t="0" r="2610" b="0"/>
            <wp:docPr id="208963860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3840" cy="2363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FFB407C" w14:textId="77777777" w:rsidR="00C13F7D" w:rsidRDefault="00C13F7D">
      <w:pPr>
        <w:pStyle w:val="Textbody"/>
      </w:pPr>
    </w:p>
    <w:p w14:paraId="75CD01AD" w14:textId="77777777" w:rsidR="00C13F7D" w:rsidRDefault="00C13F7D">
      <w:pPr>
        <w:pStyle w:val="Textbody"/>
      </w:pPr>
    </w:p>
    <w:p w14:paraId="52FA4A2A" w14:textId="77777777" w:rsidR="00C13F7D" w:rsidRDefault="00C13F7D">
      <w:pPr>
        <w:pStyle w:val="Textbody"/>
      </w:pPr>
    </w:p>
    <w:p w14:paraId="6C9DC7C7" w14:textId="77777777" w:rsidR="00C13F7D" w:rsidRDefault="00C13F7D">
      <w:pPr>
        <w:pStyle w:val="Textbody"/>
      </w:pPr>
    </w:p>
    <w:p w14:paraId="1186C43C" w14:textId="77777777" w:rsidR="00C13F7D" w:rsidRDefault="00C13F7D">
      <w:pPr>
        <w:pStyle w:val="Textbody"/>
      </w:pPr>
    </w:p>
    <w:p w14:paraId="28BF74B9" w14:textId="77777777" w:rsidR="00C13F7D" w:rsidRDefault="00C13F7D">
      <w:pPr>
        <w:pStyle w:val="Textbody"/>
      </w:pPr>
    </w:p>
    <w:p w14:paraId="496F8E23" w14:textId="7A22EBDD" w:rsidR="0030531D" w:rsidRDefault="00000000">
      <w:pPr>
        <w:pStyle w:val="Textbody"/>
        <w:rPr>
          <w:rFonts w:hint="eastAsia"/>
        </w:rPr>
      </w:pPr>
      <w:r>
        <w:lastRenderedPageBreak/>
        <w:t>Q2. the total number of transactions, total quantity sold, and total amount spent for each customer, along with the product details.</w:t>
      </w:r>
    </w:p>
    <w:p w14:paraId="57ACA57D" w14:textId="77777777" w:rsidR="0030531D" w:rsidRDefault="00000000">
      <w:pPr>
        <w:pStyle w:val="Textbody"/>
        <w:rPr>
          <w:rFonts w:hint="eastAsia"/>
        </w:rPr>
      </w:pPr>
      <w:r>
        <w:t>Ans: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30531D" w14:paraId="1CB808C1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F26399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SELECT</w:t>
            </w:r>
          </w:p>
          <w:p w14:paraId="6CE3ABD6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c.customer_id, </w:t>
            </w:r>
            <w:proofErr w:type="gramStart"/>
            <w:r>
              <w:rPr>
                <w:sz w:val="22"/>
                <w:szCs w:val="22"/>
              </w:rPr>
              <w:t>c.first</w:t>
            </w:r>
            <w:proofErr w:type="gramEnd"/>
            <w:r>
              <w:rPr>
                <w:sz w:val="22"/>
                <w:szCs w:val="22"/>
              </w:rPr>
              <w:t>_name, c.last_name,</w:t>
            </w:r>
          </w:p>
          <w:p w14:paraId="754426FA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COUNT(</w:t>
            </w:r>
            <w:proofErr w:type="gramStart"/>
            <w:r>
              <w:rPr>
                <w:sz w:val="22"/>
                <w:szCs w:val="22"/>
              </w:rPr>
              <w:t>o.order</w:t>
            </w:r>
            <w:proofErr w:type="gramEnd"/>
            <w:r>
              <w:rPr>
                <w:sz w:val="22"/>
                <w:szCs w:val="22"/>
              </w:rPr>
              <w:t xml:space="preserve">_id) AS </w:t>
            </w:r>
            <w:proofErr w:type="spellStart"/>
            <w:r>
              <w:rPr>
                <w:sz w:val="22"/>
                <w:szCs w:val="22"/>
              </w:rPr>
              <w:t>Total_Transactions</w:t>
            </w:r>
            <w:proofErr w:type="spellEnd"/>
            <w:r>
              <w:rPr>
                <w:sz w:val="22"/>
                <w:szCs w:val="22"/>
              </w:rPr>
              <w:t>,  -- Total number of transactions for the customer</w:t>
            </w:r>
          </w:p>
          <w:p w14:paraId="529836EF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COUNT(</w:t>
            </w:r>
            <w:proofErr w:type="gramStart"/>
            <w:r>
              <w:rPr>
                <w:sz w:val="22"/>
                <w:szCs w:val="22"/>
              </w:rPr>
              <w:t>o.order</w:t>
            </w:r>
            <w:proofErr w:type="gramEnd"/>
            <w:r>
              <w:rPr>
                <w:sz w:val="22"/>
                <w:szCs w:val="22"/>
              </w:rPr>
              <w:t xml:space="preserve">_id) AS </w:t>
            </w:r>
            <w:proofErr w:type="spellStart"/>
            <w:r>
              <w:rPr>
                <w:sz w:val="22"/>
                <w:szCs w:val="22"/>
              </w:rPr>
              <w:t>Total_Quantity_Sold</w:t>
            </w:r>
            <w:proofErr w:type="spellEnd"/>
            <w:r>
              <w:rPr>
                <w:sz w:val="22"/>
                <w:szCs w:val="22"/>
              </w:rPr>
              <w:t>,  -- Counting orders as total quantity (each order = one quantity)</w:t>
            </w:r>
          </w:p>
          <w:p w14:paraId="3480613E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SUM(</w:t>
            </w:r>
            <w:proofErr w:type="spellStart"/>
            <w:proofErr w:type="gramStart"/>
            <w:r>
              <w:rPr>
                <w:sz w:val="22"/>
                <w:szCs w:val="22"/>
              </w:rPr>
              <w:t>o.amount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) AS </w:t>
            </w:r>
            <w:proofErr w:type="spellStart"/>
            <w:r>
              <w:rPr>
                <w:sz w:val="22"/>
                <w:szCs w:val="22"/>
              </w:rPr>
              <w:t>Total_Amount_Spent</w:t>
            </w:r>
            <w:proofErr w:type="spellEnd"/>
            <w:r>
              <w:rPr>
                <w:sz w:val="22"/>
                <w:szCs w:val="22"/>
              </w:rPr>
              <w:t>,  -- Total amount spent by the customer</w:t>
            </w:r>
          </w:p>
          <w:p w14:paraId="3C1F4903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GROUP_</w:t>
            </w:r>
            <w:proofErr w:type="gramStart"/>
            <w:r>
              <w:rPr>
                <w:sz w:val="22"/>
                <w:szCs w:val="22"/>
              </w:rPr>
              <w:t>CONCAT(</w:t>
            </w:r>
            <w:proofErr w:type="gramEnd"/>
            <w:r>
              <w:rPr>
                <w:sz w:val="22"/>
                <w:szCs w:val="22"/>
              </w:rPr>
              <w:t xml:space="preserve">DISTINCT </w:t>
            </w:r>
            <w:proofErr w:type="spellStart"/>
            <w:r>
              <w:rPr>
                <w:sz w:val="22"/>
                <w:szCs w:val="22"/>
              </w:rPr>
              <w:t>o.item</w:t>
            </w:r>
            <w:proofErr w:type="spellEnd"/>
            <w:r>
              <w:rPr>
                <w:sz w:val="22"/>
                <w:szCs w:val="22"/>
              </w:rPr>
              <w:t xml:space="preserve">) AS </w:t>
            </w:r>
            <w:proofErr w:type="spellStart"/>
            <w:r>
              <w:rPr>
                <w:sz w:val="22"/>
                <w:szCs w:val="22"/>
              </w:rPr>
              <w:t>Product_Details</w:t>
            </w:r>
            <w:proofErr w:type="spellEnd"/>
            <w:r>
              <w:rPr>
                <w:sz w:val="22"/>
                <w:szCs w:val="22"/>
              </w:rPr>
              <w:t xml:space="preserve">  -- List of distinct products purchased</w:t>
            </w:r>
          </w:p>
          <w:p w14:paraId="1740C87E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FROM Customers c</w:t>
            </w:r>
          </w:p>
          <w:p w14:paraId="2B58396E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JOIN Orders o ON </w:t>
            </w:r>
            <w:proofErr w:type="gramStart"/>
            <w:r>
              <w:rPr>
                <w:sz w:val="22"/>
                <w:szCs w:val="22"/>
              </w:rPr>
              <w:t>c.customer</w:t>
            </w:r>
            <w:proofErr w:type="gramEnd"/>
            <w:r>
              <w:rPr>
                <w:sz w:val="22"/>
                <w:szCs w:val="22"/>
              </w:rPr>
              <w:t>_id = o.customer_id  -- Join to get orders placed by the customer</w:t>
            </w:r>
          </w:p>
          <w:p w14:paraId="729FF884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LEFT JOIN </w:t>
            </w:r>
            <w:proofErr w:type="spellStart"/>
            <w:r>
              <w:rPr>
                <w:sz w:val="22"/>
                <w:szCs w:val="22"/>
              </w:rPr>
              <w:t>Shippings</w:t>
            </w:r>
            <w:proofErr w:type="spellEnd"/>
            <w:r>
              <w:rPr>
                <w:sz w:val="22"/>
                <w:szCs w:val="22"/>
              </w:rPr>
              <w:t xml:space="preserve"> s ON </w:t>
            </w:r>
            <w:proofErr w:type="gramStart"/>
            <w:r>
              <w:rPr>
                <w:sz w:val="22"/>
                <w:szCs w:val="22"/>
              </w:rPr>
              <w:t>c.customer</w:t>
            </w:r>
            <w:proofErr w:type="gramEnd"/>
            <w:r>
              <w:rPr>
                <w:sz w:val="22"/>
                <w:szCs w:val="22"/>
              </w:rPr>
              <w:t xml:space="preserve">_id = </w:t>
            </w:r>
            <w:proofErr w:type="spellStart"/>
            <w:r>
              <w:rPr>
                <w:sz w:val="22"/>
                <w:szCs w:val="22"/>
              </w:rPr>
              <w:t>s.customer</w:t>
            </w:r>
            <w:proofErr w:type="spellEnd"/>
            <w:r>
              <w:rPr>
                <w:sz w:val="22"/>
                <w:szCs w:val="22"/>
              </w:rPr>
              <w:t xml:space="preserve">  -- Join shipping table based on customer_id</w:t>
            </w:r>
          </w:p>
          <w:p w14:paraId="7E0DCBB2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WHERE </w:t>
            </w:r>
            <w:proofErr w:type="spellStart"/>
            <w:proofErr w:type="gramStart"/>
            <w:r>
              <w:rPr>
                <w:sz w:val="22"/>
                <w:szCs w:val="22"/>
              </w:rPr>
              <w:t>s.status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= 'Pending'  -- Filter by pending shipping status</w:t>
            </w:r>
          </w:p>
          <w:p w14:paraId="724C73A8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GROUP BY </w:t>
            </w:r>
            <w:proofErr w:type="gramStart"/>
            <w:r>
              <w:rPr>
                <w:sz w:val="22"/>
                <w:szCs w:val="22"/>
              </w:rPr>
              <w:t>c.customer</w:t>
            </w:r>
            <w:proofErr w:type="gramEnd"/>
            <w:r>
              <w:rPr>
                <w:sz w:val="22"/>
                <w:szCs w:val="22"/>
              </w:rPr>
              <w:t>_id, c.first_name, c.last_name</w:t>
            </w:r>
          </w:p>
          <w:p w14:paraId="79FDE7F1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ORDER BY </w:t>
            </w:r>
            <w:proofErr w:type="spellStart"/>
            <w:r>
              <w:rPr>
                <w:sz w:val="22"/>
                <w:szCs w:val="22"/>
              </w:rPr>
              <w:t>Total_Amount_Spent</w:t>
            </w:r>
            <w:proofErr w:type="spellEnd"/>
            <w:r>
              <w:rPr>
                <w:sz w:val="22"/>
                <w:szCs w:val="22"/>
              </w:rPr>
              <w:t xml:space="preserve"> DESC;</w:t>
            </w:r>
          </w:p>
        </w:tc>
      </w:tr>
    </w:tbl>
    <w:p w14:paraId="5B34A5DC" w14:textId="77777777" w:rsidR="0030531D" w:rsidRDefault="0030531D">
      <w:pPr>
        <w:pStyle w:val="Standard"/>
        <w:rPr>
          <w:rFonts w:hint="eastAsia"/>
        </w:rPr>
      </w:pPr>
    </w:p>
    <w:p w14:paraId="0DCBC948" w14:textId="77777777" w:rsidR="0030531D" w:rsidRDefault="00000000">
      <w:pPr>
        <w:pStyle w:val="Standard"/>
        <w:rPr>
          <w:rFonts w:hint="eastAsia"/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OutPut</w:t>
      </w:r>
      <w:proofErr w:type="spellEnd"/>
      <w:r>
        <w:rPr>
          <w:b/>
          <w:bCs/>
          <w:sz w:val="22"/>
          <w:szCs w:val="22"/>
        </w:rPr>
        <w:t>:</w:t>
      </w:r>
    </w:p>
    <w:p w14:paraId="5DF59942" w14:textId="77777777" w:rsidR="0030531D" w:rsidRDefault="0030531D">
      <w:pPr>
        <w:pStyle w:val="Standard"/>
        <w:rPr>
          <w:rFonts w:hint="eastAsia"/>
          <w:b/>
          <w:bCs/>
          <w:sz w:val="22"/>
          <w:szCs w:val="22"/>
        </w:rPr>
      </w:pPr>
    </w:p>
    <w:p w14:paraId="32056B78" w14:textId="77777777" w:rsidR="0030531D" w:rsidRDefault="00000000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30" behindDoc="0" locked="0" layoutInCell="1" allowOverlap="1" wp14:anchorId="2765D95F" wp14:editId="0950C9B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651760"/>
            <wp:effectExtent l="0" t="0" r="0" b="0"/>
            <wp:wrapSquare wrapText="bothSides"/>
            <wp:docPr id="40559716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6517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4F8A30D" w14:textId="77777777" w:rsidR="0030531D" w:rsidRDefault="0030531D">
      <w:pPr>
        <w:pStyle w:val="Standard"/>
        <w:rPr>
          <w:rFonts w:hint="eastAsia"/>
        </w:rPr>
      </w:pPr>
    </w:p>
    <w:p w14:paraId="2193F600" w14:textId="77777777" w:rsidR="0030531D" w:rsidRDefault="0030531D">
      <w:pPr>
        <w:pStyle w:val="Standard"/>
        <w:rPr>
          <w:rFonts w:hint="eastAsia"/>
        </w:rPr>
      </w:pPr>
    </w:p>
    <w:p w14:paraId="44513464" w14:textId="77777777" w:rsidR="0030531D" w:rsidRDefault="0030531D">
      <w:pPr>
        <w:pStyle w:val="Standard"/>
      </w:pPr>
    </w:p>
    <w:p w14:paraId="5EEDB78D" w14:textId="77777777" w:rsidR="00C13F7D" w:rsidRDefault="00C13F7D">
      <w:pPr>
        <w:pStyle w:val="Standard"/>
      </w:pPr>
    </w:p>
    <w:p w14:paraId="155D3EFC" w14:textId="77777777" w:rsidR="00C13F7D" w:rsidRDefault="00C13F7D">
      <w:pPr>
        <w:pStyle w:val="Standard"/>
      </w:pPr>
    </w:p>
    <w:p w14:paraId="5ABD8D31" w14:textId="77777777" w:rsidR="00C13F7D" w:rsidRDefault="00C13F7D">
      <w:pPr>
        <w:pStyle w:val="Standard"/>
      </w:pPr>
    </w:p>
    <w:p w14:paraId="57797B89" w14:textId="77777777" w:rsidR="00C13F7D" w:rsidRDefault="00C13F7D">
      <w:pPr>
        <w:pStyle w:val="Standard"/>
        <w:rPr>
          <w:rFonts w:hint="eastAsia"/>
        </w:rPr>
      </w:pPr>
    </w:p>
    <w:p w14:paraId="7A53CAB9" w14:textId="77777777" w:rsidR="0030531D" w:rsidRDefault="0030531D">
      <w:pPr>
        <w:pStyle w:val="Standard"/>
        <w:rPr>
          <w:rFonts w:hint="eastAsia"/>
        </w:rPr>
      </w:pPr>
    </w:p>
    <w:p w14:paraId="7B9518B5" w14:textId="77777777" w:rsidR="0030531D" w:rsidRDefault="00000000">
      <w:pPr>
        <w:pStyle w:val="Textbody"/>
        <w:rPr>
          <w:rFonts w:hint="eastAsia"/>
        </w:rPr>
      </w:pPr>
      <w:r>
        <w:lastRenderedPageBreak/>
        <w:t>Q3. the maximum product purchased for each country.</w:t>
      </w:r>
    </w:p>
    <w:p w14:paraId="21E1E18D" w14:textId="77777777" w:rsidR="0030531D" w:rsidRDefault="00000000">
      <w:pPr>
        <w:pStyle w:val="Textbody"/>
        <w:rPr>
          <w:rFonts w:hint="eastAsia"/>
        </w:rPr>
      </w:pPr>
      <w:r>
        <w:t>Ans:</w:t>
      </w:r>
    </w:p>
    <w:p w14:paraId="71969332" w14:textId="77777777" w:rsidR="0030531D" w:rsidRDefault="0030531D">
      <w:pPr>
        <w:pStyle w:val="Standard"/>
        <w:rPr>
          <w:rFonts w:hint="eastAsia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30531D" w14:paraId="712A9AEF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9CF1D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-- This Query will return only one product per country (even if multiple products have the same count</w:t>
            </w:r>
          </w:p>
          <w:p w14:paraId="7FAB5F60" w14:textId="77777777" w:rsidR="0030531D" w:rsidRDefault="0030531D">
            <w:pPr>
              <w:pStyle w:val="Standard"/>
              <w:rPr>
                <w:rFonts w:hint="eastAsia"/>
                <w:sz w:val="22"/>
                <w:szCs w:val="22"/>
              </w:rPr>
            </w:pPr>
          </w:p>
          <w:p w14:paraId="6C76EFE4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SELECT country, product AS </w:t>
            </w:r>
            <w:proofErr w:type="spellStart"/>
            <w:r>
              <w:rPr>
                <w:sz w:val="22"/>
                <w:szCs w:val="22"/>
              </w:rPr>
              <w:t>most_purchased_product</w:t>
            </w:r>
            <w:proofErr w:type="spellEnd"/>
            <w:r>
              <w:rPr>
                <w:sz w:val="22"/>
                <w:szCs w:val="22"/>
              </w:rPr>
              <w:t>, total_transactions</w:t>
            </w:r>
          </w:p>
          <w:p w14:paraId="29DDEE26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FROM (</w:t>
            </w:r>
          </w:p>
          <w:p w14:paraId="4205E612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SELECT</w:t>
            </w:r>
          </w:p>
          <w:p w14:paraId="77581834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proofErr w:type="spellStart"/>
            <w:r>
              <w:rPr>
                <w:sz w:val="22"/>
                <w:szCs w:val="22"/>
              </w:rPr>
              <w:t>c.country</w:t>
            </w:r>
            <w:proofErr w:type="spellEnd"/>
            <w:r>
              <w:rPr>
                <w:sz w:val="22"/>
                <w:szCs w:val="22"/>
              </w:rPr>
              <w:t>,</w:t>
            </w:r>
          </w:p>
          <w:p w14:paraId="09A570AA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proofErr w:type="spellStart"/>
            <w:proofErr w:type="gramStart"/>
            <w:r>
              <w:rPr>
                <w:sz w:val="22"/>
                <w:szCs w:val="22"/>
              </w:rPr>
              <w:t>o.item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AS product,</w:t>
            </w:r>
          </w:p>
          <w:p w14:paraId="2ADFE148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COUNT(</w:t>
            </w:r>
            <w:proofErr w:type="gramStart"/>
            <w:r>
              <w:rPr>
                <w:sz w:val="22"/>
                <w:szCs w:val="22"/>
              </w:rPr>
              <w:t>o.order</w:t>
            </w:r>
            <w:proofErr w:type="gramEnd"/>
            <w:r>
              <w:rPr>
                <w:sz w:val="22"/>
                <w:szCs w:val="22"/>
              </w:rPr>
              <w:t>_id) AS total_transactions,</w:t>
            </w:r>
          </w:p>
          <w:p w14:paraId="69D2517C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ROW_</w:t>
            </w:r>
            <w:proofErr w:type="gramStart"/>
            <w:r>
              <w:rPr>
                <w:sz w:val="22"/>
                <w:szCs w:val="22"/>
              </w:rPr>
              <w:t>NUMBER(</w:t>
            </w:r>
            <w:proofErr w:type="gramEnd"/>
            <w:r>
              <w:rPr>
                <w:sz w:val="22"/>
                <w:szCs w:val="22"/>
              </w:rPr>
              <w:t xml:space="preserve">) OVER (PARTITION BY </w:t>
            </w:r>
            <w:proofErr w:type="spellStart"/>
            <w:r>
              <w:rPr>
                <w:sz w:val="22"/>
                <w:szCs w:val="22"/>
              </w:rPr>
              <w:t>c.country</w:t>
            </w:r>
            <w:proofErr w:type="spellEnd"/>
            <w:r>
              <w:rPr>
                <w:sz w:val="22"/>
                <w:szCs w:val="22"/>
              </w:rPr>
              <w:t xml:space="preserve"> ORDER BY COUNT(o.order_id) DESC) AS rank</w:t>
            </w:r>
          </w:p>
          <w:p w14:paraId="448CE314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FROM Orders o</w:t>
            </w:r>
          </w:p>
          <w:p w14:paraId="6BF058B8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JOIN Customers c ON </w:t>
            </w:r>
            <w:proofErr w:type="gramStart"/>
            <w:r>
              <w:rPr>
                <w:sz w:val="22"/>
                <w:szCs w:val="22"/>
              </w:rPr>
              <w:t>o.customer</w:t>
            </w:r>
            <w:proofErr w:type="gramEnd"/>
            <w:r>
              <w:rPr>
                <w:sz w:val="22"/>
                <w:szCs w:val="22"/>
              </w:rPr>
              <w:t>_id = c.customer_id</w:t>
            </w:r>
          </w:p>
          <w:p w14:paraId="7E887E9B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GROUP BY </w:t>
            </w:r>
            <w:proofErr w:type="spellStart"/>
            <w:proofErr w:type="gramStart"/>
            <w:r>
              <w:rPr>
                <w:sz w:val="22"/>
                <w:szCs w:val="22"/>
              </w:rPr>
              <w:t>c.country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o.item</w:t>
            </w:r>
            <w:proofErr w:type="spellEnd"/>
          </w:p>
          <w:p w14:paraId="556DF293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) </w:t>
            </w:r>
            <w:proofErr w:type="gramStart"/>
            <w:r>
              <w:rPr>
                <w:sz w:val="22"/>
                <w:szCs w:val="22"/>
              </w:rPr>
              <w:t>ranked</w:t>
            </w:r>
            <w:proofErr w:type="gramEnd"/>
          </w:p>
          <w:p w14:paraId="75FFCB63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WHERE rank = 1;</w:t>
            </w:r>
          </w:p>
        </w:tc>
      </w:tr>
    </w:tbl>
    <w:p w14:paraId="0A86BA57" w14:textId="77777777" w:rsidR="0030531D" w:rsidRDefault="0030531D">
      <w:pPr>
        <w:pStyle w:val="Standard"/>
        <w:rPr>
          <w:rFonts w:hint="eastAsia"/>
          <w:sz w:val="22"/>
          <w:szCs w:val="22"/>
        </w:rPr>
      </w:pPr>
    </w:p>
    <w:p w14:paraId="6DA7444A" w14:textId="77777777" w:rsidR="0030531D" w:rsidRDefault="00000000">
      <w:pPr>
        <w:pStyle w:val="Standard"/>
        <w:rPr>
          <w:rFonts w:hint="eastAsia"/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OutPut</w:t>
      </w:r>
      <w:proofErr w:type="spellEnd"/>
      <w:r>
        <w:rPr>
          <w:b/>
          <w:bCs/>
          <w:sz w:val="22"/>
          <w:szCs w:val="22"/>
        </w:rPr>
        <w:t>:</w:t>
      </w:r>
    </w:p>
    <w:p w14:paraId="44F3BCEC" w14:textId="77777777" w:rsidR="0030531D" w:rsidRDefault="0030531D">
      <w:pPr>
        <w:pStyle w:val="Standard"/>
        <w:rPr>
          <w:rFonts w:hint="eastAsia"/>
          <w:b/>
          <w:bCs/>
          <w:sz w:val="22"/>
          <w:szCs w:val="22"/>
        </w:rPr>
      </w:pPr>
    </w:p>
    <w:p w14:paraId="55A39541" w14:textId="77777777" w:rsidR="0030531D" w:rsidRDefault="00000000">
      <w:pPr>
        <w:pStyle w:val="Standard"/>
        <w:rPr>
          <w:rFonts w:hint="eastAsia"/>
        </w:rPr>
      </w:pPr>
      <w:r>
        <w:rPr>
          <w:noProof/>
          <w:sz w:val="22"/>
          <w:szCs w:val="22"/>
        </w:rPr>
        <w:drawing>
          <wp:inline distT="0" distB="0" distL="0" distR="0" wp14:anchorId="7B57076E" wp14:editId="54C50FA1">
            <wp:extent cx="6120000" cy="2696760"/>
            <wp:effectExtent l="0" t="0" r="0" b="8340"/>
            <wp:docPr id="200001603" name="Image3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6967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FA1D18D" w14:textId="77777777" w:rsidR="0030531D" w:rsidRDefault="0030531D">
      <w:pPr>
        <w:pStyle w:val="Standard"/>
        <w:rPr>
          <w:rFonts w:hint="eastAsia"/>
          <w:sz w:val="22"/>
          <w:szCs w:val="22"/>
        </w:rPr>
      </w:pPr>
    </w:p>
    <w:p w14:paraId="7DF1007C" w14:textId="77777777" w:rsidR="0030531D" w:rsidRDefault="0030531D">
      <w:pPr>
        <w:pStyle w:val="Textbody"/>
        <w:rPr>
          <w:rFonts w:hint="eastAsia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30531D" w14:paraId="1DF02F76" w14:textId="77777777">
        <w:tblPrEx>
          <w:tblCellMar>
            <w:top w:w="0" w:type="dxa"/>
            <w:bottom w:w="0" w:type="dxa"/>
          </w:tblCellMar>
        </w:tblPrEx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C9567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--Keeps multiple products if they have the same max transaction count in a country.</w:t>
            </w:r>
          </w:p>
          <w:p w14:paraId="74EC49BC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SELECT country, product AS </w:t>
            </w:r>
            <w:proofErr w:type="spellStart"/>
            <w:r>
              <w:rPr>
                <w:sz w:val="22"/>
                <w:szCs w:val="22"/>
              </w:rPr>
              <w:t>most_purchased_product</w:t>
            </w:r>
            <w:proofErr w:type="spellEnd"/>
            <w:r>
              <w:rPr>
                <w:sz w:val="22"/>
                <w:szCs w:val="22"/>
              </w:rPr>
              <w:t>, total_transactions</w:t>
            </w:r>
          </w:p>
          <w:p w14:paraId="27D5AFC7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FROM (</w:t>
            </w:r>
          </w:p>
          <w:p w14:paraId="4BC53025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SELECT</w:t>
            </w:r>
          </w:p>
          <w:p w14:paraId="66D4E6E3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proofErr w:type="spellStart"/>
            <w:r>
              <w:rPr>
                <w:sz w:val="22"/>
                <w:szCs w:val="22"/>
              </w:rPr>
              <w:t>c.country</w:t>
            </w:r>
            <w:proofErr w:type="spellEnd"/>
            <w:r>
              <w:rPr>
                <w:sz w:val="22"/>
                <w:szCs w:val="22"/>
              </w:rPr>
              <w:t>,</w:t>
            </w:r>
          </w:p>
          <w:p w14:paraId="10AA7E71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proofErr w:type="spellStart"/>
            <w:proofErr w:type="gramStart"/>
            <w:r>
              <w:rPr>
                <w:sz w:val="22"/>
                <w:szCs w:val="22"/>
              </w:rPr>
              <w:t>o.item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AS product,</w:t>
            </w:r>
          </w:p>
          <w:p w14:paraId="77C15EB5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COUNT(</w:t>
            </w:r>
            <w:proofErr w:type="gramStart"/>
            <w:r>
              <w:rPr>
                <w:sz w:val="22"/>
                <w:szCs w:val="22"/>
              </w:rPr>
              <w:t>o.order</w:t>
            </w:r>
            <w:proofErr w:type="gramEnd"/>
            <w:r>
              <w:rPr>
                <w:sz w:val="22"/>
                <w:szCs w:val="22"/>
              </w:rPr>
              <w:t>_id) AS total_transactions,</w:t>
            </w:r>
          </w:p>
          <w:p w14:paraId="505B45A8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        DENSE_</w:t>
            </w:r>
            <w:proofErr w:type="gramStart"/>
            <w:r>
              <w:rPr>
                <w:sz w:val="22"/>
                <w:szCs w:val="22"/>
              </w:rPr>
              <w:t>RANK(</w:t>
            </w:r>
            <w:proofErr w:type="gramEnd"/>
            <w:r>
              <w:rPr>
                <w:sz w:val="22"/>
                <w:szCs w:val="22"/>
              </w:rPr>
              <w:t xml:space="preserve">) OVER (PARTITION BY </w:t>
            </w:r>
            <w:proofErr w:type="spellStart"/>
            <w:r>
              <w:rPr>
                <w:sz w:val="22"/>
                <w:szCs w:val="22"/>
              </w:rPr>
              <w:t>c.country</w:t>
            </w:r>
            <w:proofErr w:type="spellEnd"/>
            <w:r>
              <w:rPr>
                <w:sz w:val="22"/>
                <w:szCs w:val="22"/>
              </w:rPr>
              <w:t xml:space="preserve"> ORDER BY COUNT(o.order_id) DESC) AS rank</w:t>
            </w:r>
          </w:p>
          <w:p w14:paraId="588C1A44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FROM Orders o</w:t>
            </w:r>
          </w:p>
          <w:p w14:paraId="11D8938C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JOIN Customers c ON </w:t>
            </w:r>
            <w:proofErr w:type="gramStart"/>
            <w:r>
              <w:rPr>
                <w:sz w:val="22"/>
                <w:szCs w:val="22"/>
              </w:rPr>
              <w:t>o.customer</w:t>
            </w:r>
            <w:proofErr w:type="gramEnd"/>
            <w:r>
              <w:rPr>
                <w:sz w:val="22"/>
                <w:szCs w:val="22"/>
              </w:rPr>
              <w:t>_id = c.customer_id</w:t>
            </w:r>
          </w:p>
          <w:p w14:paraId="3CA12A77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GROUP BY </w:t>
            </w:r>
            <w:proofErr w:type="spellStart"/>
            <w:proofErr w:type="gramStart"/>
            <w:r>
              <w:rPr>
                <w:sz w:val="22"/>
                <w:szCs w:val="22"/>
              </w:rPr>
              <w:t>c.country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o.item</w:t>
            </w:r>
            <w:proofErr w:type="spellEnd"/>
          </w:p>
          <w:p w14:paraId="0DE6F173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) </w:t>
            </w:r>
            <w:proofErr w:type="gramStart"/>
            <w:r>
              <w:rPr>
                <w:sz w:val="22"/>
                <w:szCs w:val="22"/>
              </w:rPr>
              <w:t>ranked</w:t>
            </w:r>
            <w:proofErr w:type="gramEnd"/>
          </w:p>
          <w:p w14:paraId="6FC97090" w14:textId="77777777" w:rsidR="0030531D" w:rsidRDefault="00000000">
            <w:pPr>
              <w:pStyle w:val="Textbody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WHERE rank = 1;</w:t>
            </w:r>
          </w:p>
        </w:tc>
      </w:tr>
    </w:tbl>
    <w:p w14:paraId="2259921E" w14:textId="77777777" w:rsidR="0030531D" w:rsidRDefault="0030531D">
      <w:pPr>
        <w:pStyle w:val="Textbody"/>
        <w:rPr>
          <w:rFonts w:hint="eastAsia"/>
        </w:rPr>
      </w:pPr>
    </w:p>
    <w:p w14:paraId="614750FA" w14:textId="77777777" w:rsidR="0030531D" w:rsidRDefault="00000000">
      <w:pPr>
        <w:pStyle w:val="Textbody"/>
        <w:rPr>
          <w:rFonts w:hint="eastAsia"/>
        </w:rPr>
      </w:pPr>
      <w:r>
        <w:rPr>
          <w:noProof/>
        </w:rPr>
        <w:drawing>
          <wp:inline distT="0" distB="0" distL="0" distR="0" wp14:anchorId="26F57951" wp14:editId="323BEC7F">
            <wp:extent cx="6120000" cy="2474640"/>
            <wp:effectExtent l="0" t="0" r="0" b="1860"/>
            <wp:docPr id="525760630" name="Image4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746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7FA7CFC" w14:textId="77777777" w:rsidR="0030531D" w:rsidRDefault="0030531D">
      <w:pPr>
        <w:pStyle w:val="Textbody"/>
        <w:rPr>
          <w:rFonts w:hint="eastAsia"/>
        </w:rPr>
      </w:pPr>
    </w:p>
    <w:p w14:paraId="2F99942F" w14:textId="77777777" w:rsidR="0030531D" w:rsidRDefault="00000000">
      <w:pPr>
        <w:pStyle w:val="Textbody"/>
        <w:rPr>
          <w:rFonts w:hint="eastAsia"/>
        </w:rPr>
      </w:pPr>
      <w:r>
        <w:t>Q4. the most purchased product based on the age category less than 30 and above 30.</w:t>
      </w:r>
    </w:p>
    <w:p w14:paraId="31D6913D" w14:textId="77777777" w:rsidR="0030531D" w:rsidRDefault="00000000">
      <w:pPr>
        <w:pStyle w:val="Textbody"/>
        <w:rPr>
          <w:rFonts w:hint="eastAsia"/>
        </w:rPr>
      </w:pPr>
      <w:r>
        <w:t>Ans:</w:t>
      </w:r>
    </w:p>
    <w:p w14:paraId="0F8E938D" w14:textId="77777777" w:rsidR="0030531D" w:rsidRDefault="0030531D">
      <w:pPr>
        <w:pStyle w:val="Standard"/>
        <w:rPr>
          <w:rFonts w:hint="eastAsia"/>
          <w:sz w:val="22"/>
          <w:szCs w:val="2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30531D" w14:paraId="4430FD9B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F3926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WITH AgeCategory AS </w:t>
            </w:r>
            <w:proofErr w:type="gramStart"/>
            <w:r>
              <w:rPr>
                <w:sz w:val="22"/>
                <w:szCs w:val="22"/>
              </w:rPr>
              <w:t>( --</w:t>
            </w:r>
            <w:proofErr w:type="gramEnd"/>
            <w:r>
              <w:rPr>
                <w:sz w:val="22"/>
                <w:szCs w:val="22"/>
              </w:rPr>
              <w:t xml:space="preserve"> categorizes customers into two groups based on their age: "Under 30" and "30 and Above"</w:t>
            </w:r>
          </w:p>
          <w:p w14:paraId="22005819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SELECT</w:t>
            </w:r>
          </w:p>
          <w:p w14:paraId="02408323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c.customer_id, c.age,</w:t>
            </w:r>
          </w:p>
          <w:p w14:paraId="7FF39733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CASE</w:t>
            </w:r>
          </w:p>
          <w:p w14:paraId="3EFC764B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WHEN c.age &lt; 30 THEN 'Under 30'</w:t>
            </w:r>
          </w:p>
          <w:p w14:paraId="7652E1E7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ELSE '30 and Above'</w:t>
            </w:r>
          </w:p>
          <w:p w14:paraId="64B13FC5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END AS age_category</w:t>
            </w:r>
          </w:p>
          <w:p w14:paraId="7EE85549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FROM</w:t>
            </w:r>
          </w:p>
          <w:p w14:paraId="321CC0DD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Customers c</w:t>
            </w:r>
          </w:p>
          <w:p w14:paraId="141FB521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),</w:t>
            </w:r>
          </w:p>
          <w:p w14:paraId="1F747A79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-- calculate the total number of transactions (or total sales) for each product within each age category.</w:t>
            </w:r>
          </w:p>
          <w:p w14:paraId="528B325F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ProductSales</w:t>
            </w:r>
            <w:proofErr w:type="spellEnd"/>
            <w:r>
              <w:rPr>
                <w:sz w:val="22"/>
                <w:szCs w:val="22"/>
              </w:rPr>
              <w:t xml:space="preserve"> AS (</w:t>
            </w:r>
          </w:p>
          <w:p w14:paraId="41184C1D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SELECT</w:t>
            </w:r>
          </w:p>
          <w:p w14:paraId="5C2CDA10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proofErr w:type="spellStart"/>
            <w:r>
              <w:rPr>
                <w:sz w:val="22"/>
                <w:szCs w:val="22"/>
              </w:rPr>
              <w:t>a.age_category</w:t>
            </w:r>
            <w:proofErr w:type="spellEnd"/>
            <w:r>
              <w:rPr>
                <w:sz w:val="22"/>
                <w:szCs w:val="22"/>
              </w:rPr>
              <w:t>,</w:t>
            </w:r>
          </w:p>
          <w:p w14:paraId="3FB6765F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proofErr w:type="spellStart"/>
            <w:proofErr w:type="gramStart"/>
            <w:r>
              <w:rPr>
                <w:sz w:val="22"/>
                <w:szCs w:val="22"/>
              </w:rPr>
              <w:t>o.item</w:t>
            </w:r>
            <w:proofErr w:type="spellEnd"/>
            <w:proofErr w:type="gramEnd"/>
            <w:r>
              <w:rPr>
                <w:sz w:val="22"/>
                <w:szCs w:val="22"/>
              </w:rPr>
              <w:t>,</w:t>
            </w:r>
          </w:p>
          <w:p w14:paraId="55E7FD31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COUNT(</w:t>
            </w:r>
            <w:proofErr w:type="gramStart"/>
            <w:r>
              <w:rPr>
                <w:sz w:val="22"/>
                <w:szCs w:val="22"/>
              </w:rPr>
              <w:t>o.order</w:t>
            </w:r>
            <w:proofErr w:type="gramEnd"/>
            <w:r>
              <w:rPr>
                <w:sz w:val="22"/>
                <w:szCs w:val="22"/>
              </w:rPr>
              <w:t>_id) AS total_transactions</w:t>
            </w:r>
          </w:p>
          <w:p w14:paraId="3FE9231B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FROM</w:t>
            </w:r>
          </w:p>
          <w:p w14:paraId="6DF4A8A2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Orders o</w:t>
            </w:r>
          </w:p>
          <w:p w14:paraId="5DF64948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JOIN</w:t>
            </w:r>
          </w:p>
          <w:p w14:paraId="4C6647DE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        AgeCategory a ON </w:t>
            </w:r>
            <w:proofErr w:type="gramStart"/>
            <w:r>
              <w:rPr>
                <w:sz w:val="22"/>
                <w:szCs w:val="22"/>
              </w:rPr>
              <w:t>o.customer</w:t>
            </w:r>
            <w:proofErr w:type="gramEnd"/>
            <w:r>
              <w:rPr>
                <w:sz w:val="22"/>
                <w:szCs w:val="22"/>
              </w:rPr>
              <w:t xml:space="preserve">_id = </w:t>
            </w:r>
            <w:proofErr w:type="spellStart"/>
            <w:r>
              <w:rPr>
                <w:sz w:val="22"/>
                <w:szCs w:val="22"/>
              </w:rPr>
              <w:t>a.customer_id</w:t>
            </w:r>
            <w:proofErr w:type="spellEnd"/>
          </w:p>
          <w:p w14:paraId="0ADFDB08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GROUP BY</w:t>
            </w:r>
          </w:p>
          <w:p w14:paraId="48E26B0B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proofErr w:type="spellStart"/>
            <w:r>
              <w:rPr>
                <w:sz w:val="22"/>
                <w:szCs w:val="22"/>
              </w:rPr>
              <w:t>a.age_category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proofErr w:type="gramStart"/>
            <w:r>
              <w:rPr>
                <w:sz w:val="22"/>
                <w:szCs w:val="22"/>
              </w:rPr>
              <w:t>o.item</w:t>
            </w:r>
            <w:proofErr w:type="spellEnd"/>
            <w:proofErr w:type="gramEnd"/>
          </w:p>
          <w:p w14:paraId="3131541F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),</w:t>
            </w:r>
          </w:p>
          <w:p w14:paraId="4C74FBE8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-- rank the products within each age category based on the total number of transactions in descending order</w:t>
            </w:r>
          </w:p>
          <w:p w14:paraId="3EF0DA88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RankedProducts</w:t>
            </w:r>
            <w:proofErr w:type="spellEnd"/>
            <w:r>
              <w:rPr>
                <w:sz w:val="22"/>
                <w:szCs w:val="22"/>
              </w:rPr>
              <w:t xml:space="preserve"> AS (</w:t>
            </w:r>
          </w:p>
          <w:p w14:paraId="38FC78C9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SELECT</w:t>
            </w:r>
          </w:p>
          <w:p w14:paraId="48B287A4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age_category, item AS product, total_transactions,</w:t>
            </w:r>
          </w:p>
          <w:p w14:paraId="040A8981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ROW_</w:t>
            </w:r>
            <w:proofErr w:type="gramStart"/>
            <w:r>
              <w:rPr>
                <w:sz w:val="22"/>
                <w:szCs w:val="22"/>
              </w:rPr>
              <w:t>NUMBER(</w:t>
            </w:r>
            <w:proofErr w:type="gramEnd"/>
            <w:r>
              <w:rPr>
                <w:sz w:val="22"/>
                <w:szCs w:val="22"/>
              </w:rPr>
              <w:t xml:space="preserve">) OVER (PARTITION BY age_category ORDER BY total_transactions DESC) AS </w:t>
            </w:r>
            <w:proofErr w:type="spellStart"/>
            <w:r>
              <w:rPr>
                <w:sz w:val="22"/>
                <w:szCs w:val="22"/>
              </w:rPr>
              <w:t>rn</w:t>
            </w:r>
            <w:proofErr w:type="spellEnd"/>
          </w:p>
          <w:p w14:paraId="2349D50F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FROM</w:t>
            </w:r>
          </w:p>
          <w:p w14:paraId="627F66F4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proofErr w:type="spellStart"/>
            <w:r>
              <w:rPr>
                <w:sz w:val="22"/>
                <w:szCs w:val="22"/>
              </w:rPr>
              <w:t>ProductSales</w:t>
            </w:r>
            <w:proofErr w:type="spellEnd"/>
          </w:p>
          <w:p w14:paraId="4C9D9BEC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)</w:t>
            </w:r>
          </w:p>
          <w:p w14:paraId="55737B2F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SELECT</w:t>
            </w:r>
          </w:p>
          <w:p w14:paraId="4A499ABB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age_category,</w:t>
            </w:r>
          </w:p>
          <w:p w14:paraId="04C1DDEA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product AS </w:t>
            </w:r>
            <w:proofErr w:type="spellStart"/>
            <w:r>
              <w:rPr>
                <w:sz w:val="22"/>
                <w:szCs w:val="22"/>
              </w:rPr>
              <w:t>most_purchased_product</w:t>
            </w:r>
            <w:proofErr w:type="spellEnd"/>
            <w:r>
              <w:rPr>
                <w:sz w:val="22"/>
                <w:szCs w:val="22"/>
              </w:rPr>
              <w:t>,</w:t>
            </w:r>
          </w:p>
          <w:p w14:paraId="1C6B15A7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total_transactions</w:t>
            </w:r>
          </w:p>
          <w:p w14:paraId="532A719F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FROM</w:t>
            </w:r>
          </w:p>
          <w:p w14:paraId="1E55C551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proofErr w:type="spellStart"/>
            <w:r>
              <w:rPr>
                <w:sz w:val="22"/>
                <w:szCs w:val="22"/>
              </w:rPr>
              <w:t>RankedProducts</w:t>
            </w:r>
            <w:proofErr w:type="spellEnd"/>
          </w:p>
          <w:p w14:paraId="5B7F851F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WHERE</w:t>
            </w:r>
            <w:proofErr w:type="gramEnd"/>
          </w:p>
          <w:p w14:paraId="4622E827" w14:textId="77777777" w:rsidR="0030531D" w:rsidRDefault="00000000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proofErr w:type="spellStart"/>
            <w:r>
              <w:rPr>
                <w:sz w:val="22"/>
                <w:szCs w:val="22"/>
              </w:rPr>
              <w:t>rn</w:t>
            </w:r>
            <w:proofErr w:type="spellEnd"/>
            <w:r>
              <w:rPr>
                <w:sz w:val="22"/>
                <w:szCs w:val="22"/>
              </w:rPr>
              <w:t xml:space="preserve"> = 1; -- filter out the top-ranked product for each age category</w:t>
            </w:r>
          </w:p>
        </w:tc>
      </w:tr>
    </w:tbl>
    <w:p w14:paraId="267DEA31" w14:textId="77777777" w:rsidR="0030531D" w:rsidRDefault="00000000">
      <w:pPr>
        <w:pStyle w:val="Standard"/>
        <w:rPr>
          <w:rFonts w:hint="eastAsia"/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lastRenderedPageBreak/>
        <w:t>OutPut</w:t>
      </w:r>
      <w:proofErr w:type="spellEnd"/>
      <w:r>
        <w:rPr>
          <w:b/>
          <w:bCs/>
          <w:sz w:val="22"/>
          <w:szCs w:val="22"/>
        </w:rPr>
        <w:t>:</w:t>
      </w:r>
    </w:p>
    <w:p w14:paraId="478E2D32" w14:textId="77777777" w:rsidR="0030531D" w:rsidRDefault="0030531D">
      <w:pPr>
        <w:pStyle w:val="Standard"/>
        <w:rPr>
          <w:rFonts w:hint="eastAsia"/>
          <w:b/>
          <w:bCs/>
          <w:sz w:val="22"/>
          <w:szCs w:val="22"/>
        </w:rPr>
      </w:pPr>
    </w:p>
    <w:p w14:paraId="3468B75F" w14:textId="77777777" w:rsidR="0030531D" w:rsidRDefault="00000000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31" behindDoc="0" locked="0" layoutInCell="1" allowOverlap="1" wp14:anchorId="3FEC9655" wp14:editId="72501EA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473920"/>
            <wp:effectExtent l="0" t="0" r="0" b="2580"/>
            <wp:wrapSquare wrapText="bothSides"/>
            <wp:docPr id="281210832" name="Image5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739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04F9A0B" w14:textId="77777777" w:rsidR="0030531D" w:rsidRDefault="0030531D">
      <w:pPr>
        <w:pStyle w:val="Standard"/>
        <w:rPr>
          <w:rFonts w:hint="eastAsia"/>
          <w:sz w:val="22"/>
          <w:szCs w:val="22"/>
        </w:rPr>
      </w:pPr>
    </w:p>
    <w:p w14:paraId="78D56C5D" w14:textId="77777777" w:rsidR="0030531D" w:rsidRDefault="00000000">
      <w:pPr>
        <w:pStyle w:val="Textbody"/>
        <w:rPr>
          <w:rFonts w:hint="eastAsia"/>
        </w:rPr>
      </w:pPr>
      <w:r>
        <w:t>Q5. the country that had minimum transactions and sales amount.</w:t>
      </w:r>
    </w:p>
    <w:p w14:paraId="2EAB19DB" w14:textId="77777777" w:rsidR="0030531D" w:rsidRDefault="00000000">
      <w:pPr>
        <w:pStyle w:val="Textbody"/>
        <w:rPr>
          <w:rFonts w:hint="eastAsia"/>
        </w:rPr>
      </w:pPr>
      <w:r>
        <w:t>Ans:</w:t>
      </w:r>
    </w:p>
    <w:p w14:paraId="750BB9F3" w14:textId="77777777" w:rsidR="0030531D" w:rsidRDefault="0030531D">
      <w:pPr>
        <w:pStyle w:val="Standard"/>
        <w:rPr>
          <w:rFonts w:hint="eastAsia"/>
          <w:sz w:val="22"/>
          <w:szCs w:val="2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30531D" w14:paraId="701D5862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E9A5D9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WITH </w:t>
            </w:r>
            <w:proofErr w:type="spellStart"/>
            <w:r>
              <w:rPr>
                <w:sz w:val="22"/>
                <w:szCs w:val="22"/>
              </w:rPr>
              <w:t>CountrySales</w:t>
            </w:r>
            <w:proofErr w:type="spellEnd"/>
            <w:r>
              <w:rPr>
                <w:sz w:val="22"/>
                <w:szCs w:val="22"/>
              </w:rPr>
              <w:t xml:space="preserve"> AS (</w:t>
            </w:r>
          </w:p>
          <w:p w14:paraId="678C585C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SELECT</w:t>
            </w:r>
          </w:p>
          <w:p w14:paraId="0E26BC28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proofErr w:type="spellStart"/>
            <w:r>
              <w:rPr>
                <w:sz w:val="22"/>
                <w:szCs w:val="22"/>
              </w:rPr>
              <w:t>c.country</w:t>
            </w:r>
            <w:proofErr w:type="spellEnd"/>
            <w:r>
              <w:rPr>
                <w:sz w:val="22"/>
                <w:szCs w:val="22"/>
              </w:rPr>
              <w:t>, COUNT(</w:t>
            </w:r>
            <w:proofErr w:type="gramStart"/>
            <w:r>
              <w:rPr>
                <w:sz w:val="22"/>
                <w:szCs w:val="22"/>
              </w:rPr>
              <w:t>o.order</w:t>
            </w:r>
            <w:proofErr w:type="gramEnd"/>
            <w:r>
              <w:rPr>
                <w:sz w:val="22"/>
                <w:szCs w:val="22"/>
              </w:rPr>
              <w:t>_id) AS total_transactions,</w:t>
            </w:r>
          </w:p>
          <w:p w14:paraId="7F0D123C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SUM(</w:t>
            </w:r>
            <w:proofErr w:type="spellStart"/>
            <w:proofErr w:type="gramStart"/>
            <w:r>
              <w:rPr>
                <w:sz w:val="22"/>
                <w:szCs w:val="22"/>
              </w:rPr>
              <w:t>o.amount</w:t>
            </w:r>
            <w:proofErr w:type="spellEnd"/>
            <w:proofErr w:type="gramEnd"/>
            <w:r>
              <w:rPr>
                <w:sz w:val="22"/>
                <w:szCs w:val="22"/>
              </w:rPr>
              <w:t>) AS total_sales</w:t>
            </w:r>
          </w:p>
          <w:p w14:paraId="3381817B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FROM</w:t>
            </w:r>
          </w:p>
          <w:p w14:paraId="0A5124ED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Orders o</w:t>
            </w:r>
          </w:p>
          <w:p w14:paraId="66025862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JOIN</w:t>
            </w:r>
          </w:p>
          <w:p w14:paraId="0305A1F7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Customers c ON </w:t>
            </w:r>
            <w:proofErr w:type="gramStart"/>
            <w:r>
              <w:rPr>
                <w:sz w:val="22"/>
                <w:szCs w:val="22"/>
              </w:rPr>
              <w:t>o.customer</w:t>
            </w:r>
            <w:proofErr w:type="gramEnd"/>
            <w:r>
              <w:rPr>
                <w:sz w:val="22"/>
                <w:szCs w:val="22"/>
              </w:rPr>
              <w:t>_id = c.customer_id</w:t>
            </w:r>
          </w:p>
          <w:p w14:paraId="0A232599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GROUP BY</w:t>
            </w:r>
          </w:p>
          <w:p w14:paraId="01662027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proofErr w:type="spellStart"/>
            <w:r>
              <w:rPr>
                <w:sz w:val="22"/>
                <w:szCs w:val="22"/>
              </w:rPr>
              <w:t>c.country</w:t>
            </w:r>
            <w:proofErr w:type="spellEnd"/>
          </w:p>
          <w:p w14:paraId="45EC19CD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)</w:t>
            </w:r>
          </w:p>
          <w:p w14:paraId="0DA6AD6A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SELECT</w:t>
            </w:r>
          </w:p>
          <w:p w14:paraId="4E576EAF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country, total_transactions, total_sales</w:t>
            </w:r>
          </w:p>
          <w:p w14:paraId="0B3E0BBD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FROM</w:t>
            </w:r>
          </w:p>
          <w:p w14:paraId="6655152B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proofErr w:type="spellStart"/>
            <w:r>
              <w:rPr>
                <w:sz w:val="22"/>
                <w:szCs w:val="22"/>
              </w:rPr>
              <w:t>CountrySales</w:t>
            </w:r>
            <w:proofErr w:type="spellEnd"/>
          </w:p>
          <w:p w14:paraId="691A05B5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ORDER BY</w:t>
            </w:r>
          </w:p>
          <w:p w14:paraId="2659F0F5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total_transactions ASC, total_sales ASC</w:t>
            </w:r>
          </w:p>
          <w:p w14:paraId="637DB8AD" w14:textId="77777777" w:rsidR="0030531D" w:rsidRDefault="00000000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LIMIT 2; -- One can change the limit value </w:t>
            </w:r>
            <w:proofErr w:type="spellStart"/>
            <w:r>
              <w:rPr>
                <w:sz w:val="22"/>
                <w:szCs w:val="22"/>
              </w:rPr>
              <w:t>ans</w:t>
            </w:r>
            <w:proofErr w:type="spellEnd"/>
            <w:r>
              <w:rPr>
                <w:sz w:val="22"/>
                <w:szCs w:val="22"/>
              </w:rPr>
              <w:t xml:space="preserve"> see number of countries with minimum transaction</w:t>
            </w:r>
          </w:p>
          <w:p w14:paraId="69229E3C" w14:textId="77777777" w:rsidR="0030531D" w:rsidRDefault="0030531D">
            <w:pPr>
              <w:pStyle w:val="Standard"/>
              <w:rPr>
                <w:rFonts w:hint="eastAsia"/>
                <w:sz w:val="22"/>
                <w:szCs w:val="22"/>
              </w:rPr>
            </w:pPr>
          </w:p>
        </w:tc>
      </w:tr>
    </w:tbl>
    <w:p w14:paraId="30D499B8" w14:textId="77777777" w:rsidR="0030531D" w:rsidRDefault="0030531D">
      <w:pPr>
        <w:pStyle w:val="Standard"/>
        <w:rPr>
          <w:rFonts w:hint="eastAsia"/>
          <w:sz w:val="22"/>
          <w:szCs w:val="22"/>
        </w:rPr>
      </w:pPr>
    </w:p>
    <w:p w14:paraId="6719F3E5" w14:textId="77777777" w:rsidR="0030531D" w:rsidRDefault="00000000">
      <w:pPr>
        <w:pStyle w:val="Standard"/>
        <w:rPr>
          <w:rFonts w:hint="eastAsia"/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OutPut</w:t>
      </w:r>
      <w:proofErr w:type="spellEnd"/>
      <w:r>
        <w:rPr>
          <w:b/>
          <w:bCs/>
          <w:sz w:val="22"/>
          <w:szCs w:val="22"/>
        </w:rPr>
        <w:t>:</w:t>
      </w:r>
    </w:p>
    <w:p w14:paraId="69AE800A" w14:textId="77777777" w:rsidR="0030531D" w:rsidRDefault="00000000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32" behindDoc="0" locked="0" layoutInCell="1" allowOverlap="1" wp14:anchorId="06B5F752" wp14:editId="0DDDACE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580479"/>
            <wp:effectExtent l="0" t="0" r="0" b="0"/>
            <wp:wrapSquare wrapText="bothSides"/>
            <wp:docPr id="468806204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5804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672F664" w14:textId="77777777" w:rsidR="0030531D" w:rsidRDefault="0030531D">
      <w:pPr>
        <w:pStyle w:val="Standard"/>
        <w:rPr>
          <w:rFonts w:hint="eastAsia"/>
          <w:sz w:val="22"/>
          <w:szCs w:val="22"/>
        </w:rPr>
      </w:pPr>
    </w:p>
    <w:p w14:paraId="636356B5" w14:textId="77777777" w:rsidR="0030531D" w:rsidRDefault="0030531D">
      <w:pPr>
        <w:pStyle w:val="Textbody"/>
        <w:rPr>
          <w:rFonts w:hint="eastAsia"/>
        </w:rPr>
      </w:pPr>
    </w:p>
    <w:p w14:paraId="75024BAC" w14:textId="77777777" w:rsidR="0030531D" w:rsidRDefault="0030531D">
      <w:pPr>
        <w:pStyle w:val="Textbody"/>
        <w:rPr>
          <w:rFonts w:hint="eastAsia"/>
        </w:rPr>
      </w:pPr>
    </w:p>
    <w:p w14:paraId="741DF13A" w14:textId="77777777" w:rsidR="0030531D" w:rsidRDefault="0030531D">
      <w:pPr>
        <w:pStyle w:val="Textbody"/>
        <w:rPr>
          <w:rFonts w:hint="eastAsia"/>
        </w:rPr>
      </w:pPr>
    </w:p>
    <w:p w14:paraId="3BBC4611" w14:textId="77777777" w:rsidR="0030531D" w:rsidRDefault="0030531D">
      <w:pPr>
        <w:pStyle w:val="Textbody"/>
        <w:rPr>
          <w:rFonts w:hint="eastAsia"/>
        </w:rPr>
      </w:pPr>
    </w:p>
    <w:p w14:paraId="40D8C7BA" w14:textId="77777777" w:rsidR="0030531D" w:rsidRDefault="0030531D">
      <w:pPr>
        <w:pStyle w:val="Textbody"/>
        <w:rPr>
          <w:rFonts w:hint="eastAsia"/>
        </w:rPr>
      </w:pPr>
    </w:p>
    <w:p w14:paraId="57730455" w14:textId="77777777" w:rsidR="0030531D" w:rsidRDefault="0030531D">
      <w:pPr>
        <w:pStyle w:val="Textbody"/>
        <w:rPr>
          <w:rFonts w:hint="eastAsia"/>
        </w:rPr>
      </w:pPr>
    </w:p>
    <w:p w14:paraId="727A21F1" w14:textId="77777777" w:rsidR="0030531D" w:rsidRDefault="0030531D">
      <w:pPr>
        <w:pStyle w:val="Textbody"/>
        <w:rPr>
          <w:rFonts w:hint="eastAsia"/>
        </w:rPr>
      </w:pPr>
    </w:p>
    <w:p w14:paraId="52751E6C" w14:textId="77777777" w:rsidR="0030531D" w:rsidRDefault="0030531D">
      <w:pPr>
        <w:pStyle w:val="Textbody"/>
        <w:rPr>
          <w:rFonts w:hint="eastAsia"/>
        </w:rPr>
      </w:pPr>
    </w:p>
    <w:p w14:paraId="721D0972" w14:textId="77777777" w:rsidR="0030531D" w:rsidRDefault="0030531D">
      <w:pPr>
        <w:pStyle w:val="Textbody"/>
        <w:rPr>
          <w:rFonts w:hint="eastAsia"/>
        </w:rPr>
      </w:pPr>
    </w:p>
    <w:p w14:paraId="5F00500D" w14:textId="77777777" w:rsidR="0030531D" w:rsidRDefault="0030531D">
      <w:pPr>
        <w:pStyle w:val="Textbody"/>
        <w:rPr>
          <w:rFonts w:hint="eastAsia"/>
        </w:rPr>
      </w:pPr>
    </w:p>
    <w:p w14:paraId="2A0BE375" w14:textId="77777777" w:rsidR="0030531D" w:rsidRDefault="0030531D">
      <w:pPr>
        <w:pStyle w:val="Textbody"/>
        <w:rPr>
          <w:rFonts w:hint="eastAsia"/>
        </w:rPr>
      </w:pPr>
    </w:p>
    <w:p w14:paraId="2521C617" w14:textId="77777777" w:rsidR="0030531D" w:rsidRDefault="00000000">
      <w:pPr>
        <w:pStyle w:val="Heading2"/>
        <w:numPr>
          <w:ilvl w:val="0"/>
          <w:numId w:val="1"/>
        </w:numPr>
        <w:rPr>
          <w:rFonts w:hint="eastAsia"/>
        </w:rPr>
      </w:pPr>
      <w:bookmarkStart w:id="30" w:name="_Toc190856073"/>
      <w:r>
        <w:rPr>
          <w:rStyle w:val="StrongEmphasis"/>
        </w:rPr>
        <w:t>Requirements for Anticipated Datasets</w:t>
      </w:r>
      <w:bookmarkEnd w:id="30"/>
    </w:p>
    <w:p w14:paraId="1BB917E1" w14:textId="77777777" w:rsidR="0030531D" w:rsidRDefault="0030531D">
      <w:pPr>
        <w:textAlignment w:val="auto"/>
        <w:rPr>
          <w:rFonts w:hint="eastAsia"/>
        </w:rPr>
      </w:pPr>
    </w:p>
    <w:p w14:paraId="26D5DD12" w14:textId="77777777" w:rsidR="0030531D" w:rsidRDefault="00000000">
      <w:pPr>
        <w:textAlignment w:val="auto"/>
        <w:rPr>
          <w:rFonts w:hint="eastAsia"/>
        </w:rPr>
      </w:pPr>
      <w:r>
        <w:rPr>
          <w:rStyle w:val="StrongEmphasis"/>
          <w:rFonts w:ascii="Arial" w:hAnsi="Arial"/>
          <w:b w:val="0"/>
          <w:bCs w:val="0"/>
          <w:sz w:val="22"/>
          <w:szCs w:val="22"/>
        </w:rPr>
        <w:t xml:space="preserve">With the current table structure, it's difficult to capture </w:t>
      </w:r>
      <w:r>
        <w:rPr>
          <w:rStyle w:val="StrongEmphasis"/>
          <w:rFonts w:ascii="Arial" w:hAnsi="Arial"/>
          <w:sz w:val="22"/>
          <w:szCs w:val="22"/>
        </w:rPr>
        <w:t>Order Quantity, Order Information (Ordered Date, Price Per Item), and Shipping Details (Shipping Date, etc.)</w:t>
      </w:r>
      <w:r>
        <w:rPr>
          <w:rStyle w:val="StrongEmphasis"/>
          <w:rFonts w:ascii="Arial" w:hAnsi="Arial"/>
          <w:b w:val="0"/>
          <w:bCs w:val="0"/>
          <w:sz w:val="22"/>
          <w:szCs w:val="22"/>
        </w:rPr>
        <w:t>. To improve data granularity and enable better reporting, we can introduce additional tables.</w:t>
      </w:r>
    </w:p>
    <w:p w14:paraId="758EB634" w14:textId="77777777" w:rsidR="0030531D" w:rsidRDefault="0030531D">
      <w:pPr>
        <w:textAlignment w:val="auto"/>
        <w:rPr>
          <w:rFonts w:hint="eastAsia"/>
        </w:rPr>
      </w:pPr>
    </w:p>
    <w:p w14:paraId="7EF0F1B5" w14:textId="77777777" w:rsidR="0030531D" w:rsidRDefault="00000000">
      <w:pPr>
        <w:pStyle w:val="Heading3"/>
        <w:rPr>
          <w:rFonts w:hint="eastAsia"/>
        </w:rPr>
      </w:pPr>
      <w:bookmarkStart w:id="31" w:name="_Toc190856074"/>
      <w:r>
        <w:rPr>
          <w:rStyle w:val="StrongEmphasis"/>
        </w:rPr>
        <w:lastRenderedPageBreak/>
        <w:t>7.1 Enhanced Table Structure / Entities and Schema</w:t>
      </w:r>
      <w:bookmarkEnd w:id="31"/>
    </w:p>
    <w:p w14:paraId="7C75A0AA" w14:textId="77777777" w:rsidR="0030531D" w:rsidRDefault="00000000">
      <w:pPr>
        <w:pStyle w:val="Heading4"/>
        <w:rPr>
          <w:rFonts w:hint="eastAsia"/>
        </w:rPr>
      </w:pPr>
      <w:bookmarkStart w:id="32" w:name="_Toc190856075"/>
      <w:r>
        <w:rPr>
          <w:rStyle w:val="StrongEmphasis"/>
        </w:rPr>
        <w:t>Customers Table (Existing)</w:t>
      </w:r>
      <w:bookmarkEnd w:id="32"/>
    </w:p>
    <w:p w14:paraId="47A199F6" w14:textId="77777777" w:rsidR="0030531D" w:rsidRDefault="00000000">
      <w:pPr>
        <w:pStyle w:val="Textbody"/>
        <w:rPr>
          <w:rFonts w:hint="eastAsia"/>
        </w:rPr>
      </w:pPr>
      <w:r>
        <w:rPr>
          <w:rStyle w:val="StrongEmphasis"/>
        </w:rPr>
        <w:t>Purpose:</w:t>
      </w:r>
      <w:r>
        <w:t xml:space="preserve"> Stores customer demographic details.</w:t>
      </w:r>
    </w:p>
    <w:tbl>
      <w:tblPr>
        <w:tblW w:w="837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8"/>
        <w:gridCol w:w="1936"/>
        <w:gridCol w:w="3411"/>
        <w:gridCol w:w="1418"/>
      </w:tblGrid>
      <w:tr w:rsidR="0030531D" w14:paraId="7CDCFD1D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9C441E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Column Name</w:t>
            </w:r>
          </w:p>
        </w:tc>
        <w:tc>
          <w:tcPr>
            <w:tcW w:w="193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EDECE5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Data Type</w:t>
            </w:r>
          </w:p>
        </w:tc>
        <w:tc>
          <w:tcPr>
            <w:tcW w:w="34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A5D74B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Description</w:t>
            </w:r>
          </w:p>
        </w:tc>
        <w:tc>
          <w:tcPr>
            <w:tcW w:w="14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414ABC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Constraints</w:t>
            </w:r>
          </w:p>
        </w:tc>
      </w:tr>
      <w:tr w:rsidR="0030531D" w14:paraId="14EEA687" w14:textId="77777777">
        <w:tblPrEx>
          <w:tblCellMar>
            <w:top w:w="0" w:type="dxa"/>
            <w:bottom w:w="0" w:type="dxa"/>
          </w:tblCellMar>
        </w:tblPrEx>
        <w:tc>
          <w:tcPr>
            <w:tcW w:w="16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E73440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customer_id</w:t>
            </w:r>
          </w:p>
        </w:tc>
        <w:tc>
          <w:tcPr>
            <w:tcW w:w="193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CC58AF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INT (PK)</w:t>
            </w:r>
          </w:p>
        </w:tc>
        <w:tc>
          <w:tcPr>
            <w:tcW w:w="34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731ED1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Unique identifier for each customer.</w:t>
            </w:r>
          </w:p>
        </w:tc>
        <w:tc>
          <w:tcPr>
            <w:tcW w:w="14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7231D7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Primary Key</w:t>
            </w:r>
          </w:p>
        </w:tc>
      </w:tr>
      <w:tr w:rsidR="0030531D" w14:paraId="6A2ECD8D" w14:textId="77777777">
        <w:tblPrEx>
          <w:tblCellMar>
            <w:top w:w="0" w:type="dxa"/>
            <w:bottom w:w="0" w:type="dxa"/>
          </w:tblCellMar>
        </w:tblPrEx>
        <w:tc>
          <w:tcPr>
            <w:tcW w:w="16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773CF9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first_name</w:t>
            </w:r>
          </w:p>
        </w:tc>
        <w:tc>
          <w:tcPr>
            <w:tcW w:w="193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6AD6B7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VARCHAR (100)</w:t>
            </w:r>
          </w:p>
        </w:tc>
        <w:tc>
          <w:tcPr>
            <w:tcW w:w="34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BBF9CB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Customer's first name.</w:t>
            </w:r>
          </w:p>
        </w:tc>
        <w:tc>
          <w:tcPr>
            <w:tcW w:w="14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6AB1AA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NOT NULL</w:t>
            </w:r>
          </w:p>
        </w:tc>
      </w:tr>
      <w:tr w:rsidR="0030531D" w14:paraId="1FC2A5E3" w14:textId="77777777">
        <w:tblPrEx>
          <w:tblCellMar>
            <w:top w:w="0" w:type="dxa"/>
            <w:bottom w:w="0" w:type="dxa"/>
          </w:tblCellMar>
        </w:tblPrEx>
        <w:tc>
          <w:tcPr>
            <w:tcW w:w="16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9091BC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last_name</w:t>
            </w:r>
          </w:p>
        </w:tc>
        <w:tc>
          <w:tcPr>
            <w:tcW w:w="193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33A845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VARCHAR (100)</w:t>
            </w:r>
          </w:p>
        </w:tc>
        <w:tc>
          <w:tcPr>
            <w:tcW w:w="34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CB4A24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Customer's last name.</w:t>
            </w:r>
          </w:p>
        </w:tc>
        <w:tc>
          <w:tcPr>
            <w:tcW w:w="14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E81035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NOT NULL</w:t>
            </w:r>
          </w:p>
        </w:tc>
      </w:tr>
      <w:tr w:rsidR="0030531D" w14:paraId="6A40CCC0" w14:textId="77777777">
        <w:tblPrEx>
          <w:tblCellMar>
            <w:top w:w="0" w:type="dxa"/>
            <w:bottom w:w="0" w:type="dxa"/>
          </w:tblCellMar>
        </w:tblPrEx>
        <w:tc>
          <w:tcPr>
            <w:tcW w:w="16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62A6C5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age</w:t>
            </w:r>
          </w:p>
        </w:tc>
        <w:tc>
          <w:tcPr>
            <w:tcW w:w="193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A49AFA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INT</w:t>
            </w:r>
          </w:p>
        </w:tc>
        <w:tc>
          <w:tcPr>
            <w:tcW w:w="34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DA2044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Customer's age.</w:t>
            </w:r>
          </w:p>
        </w:tc>
        <w:tc>
          <w:tcPr>
            <w:tcW w:w="14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14BA6D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NULLABLE</w:t>
            </w:r>
          </w:p>
        </w:tc>
      </w:tr>
      <w:tr w:rsidR="0030531D" w14:paraId="67CEC090" w14:textId="77777777">
        <w:tblPrEx>
          <w:tblCellMar>
            <w:top w:w="0" w:type="dxa"/>
            <w:bottom w:w="0" w:type="dxa"/>
          </w:tblCellMar>
        </w:tblPrEx>
        <w:tc>
          <w:tcPr>
            <w:tcW w:w="16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FBC3D5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country</w:t>
            </w:r>
          </w:p>
        </w:tc>
        <w:tc>
          <w:tcPr>
            <w:tcW w:w="193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94934E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VARCHAR (100)</w:t>
            </w:r>
          </w:p>
        </w:tc>
        <w:tc>
          <w:tcPr>
            <w:tcW w:w="34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E3D168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Customer's country.</w:t>
            </w:r>
          </w:p>
        </w:tc>
        <w:tc>
          <w:tcPr>
            <w:tcW w:w="14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E553DB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NOT NULL</w:t>
            </w:r>
          </w:p>
        </w:tc>
      </w:tr>
    </w:tbl>
    <w:p w14:paraId="01BE4383" w14:textId="77777777" w:rsidR="0030531D" w:rsidRDefault="0030531D">
      <w:pPr>
        <w:pStyle w:val="Heading4"/>
        <w:rPr>
          <w:rFonts w:hint="eastAsia"/>
        </w:rPr>
      </w:pPr>
    </w:p>
    <w:p w14:paraId="7B309AFB" w14:textId="77777777" w:rsidR="0030531D" w:rsidRDefault="00000000">
      <w:pPr>
        <w:pStyle w:val="Heading4"/>
        <w:rPr>
          <w:rFonts w:hint="eastAsia"/>
        </w:rPr>
      </w:pPr>
      <w:bookmarkStart w:id="33" w:name="_Toc190856076"/>
      <w:r>
        <w:rPr>
          <w:rStyle w:val="StrongEmphasis"/>
        </w:rPr>
        <w:t>Orders Table (Existing - Modified)</w:t>
      </w:r>
      <w:bookmarkEnd w:id="33"/>
    </w:p>
    <w:p w14:paraId="12B67757" w14:textId="77777777" w:rsidR="0030531D" w:rsidRDefault="00000000">
      <w:pPr>
        <w:pStyle w:val="Textbody"/>
        <w:rPr>
          <w:rFonts w:hint="eastAsia"/>
        </w:rPr>
      </w:pPr>
      <w:r>
        <w:rPr>
          <w:rStyle w:val="StrongEmphasis"/>
        </w:rPr>
        <w:t>Purpose:</w:t>
      </w:r>
      <w:r>
        <w:t xml:space="preserve"> Captures purchase transactions.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2"/>
        <w:gridCol w:w="1849"/>
        <w:gridCol w:w="3634"/>
        <w:gridCol w:w="2743"/>
      </w:tblGrid>
      <w:tr w:rsidR="0030531D" w14:paraId="0B418037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41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0CFB3A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Column Name</w:t>
            </w:r>
          </w:p>
        </w:tc>
        <w:tc>
          <w:tcPr>
            <w:tcW w:w="184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0EC9DE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Data Type</w:t>
            </w:r>
          </w:p>
        </w:tc>
        <w:tc>
          <w:tcPr>
            <w:tcW w:w="363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6335C5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Description</w:t>
            </w:r>
          </w:p>
        </w:tc>
        <w:tc>
          <w:tcPr>
            <w:tcW w:w="27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12A499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Constraints</w:t>
            </w:r>
          </w:p>
        </w:tc>
      </w:tr>
      <w:tr w:rsidR="0030531D" w14:paraId="338B3B0D" w14:textId="77777777">
        <w:tblPrEx>
          <w:tblCellMar>
            <w:top w:w="0" w:type="dxa"/>
            <w:bottom w:w="0" w:type="dxa"/>
          </w:tblCellMar>
        </w:tblPrEx>
        <w:tc>
          <w:tcPr>
            <w:tcW w:w="141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E07068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order_id</w:t>
            </w:r>
          </w:p>
        </w:tc>
        <w:tc>
          <w:tcPr>
            <w:tcW w:w="184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4528FD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INT (PK)</w:t>
            </w:r>
          </w:p>
        </w:tc>
        <w:tc>
          <w:tcPr>
            <w:tcW w:w="363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423844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Unique identifier for each order.</w:t>
            </w:r>
          </w:p>
        </w:tc>
        <w:tc>
          <w:tcPr>
            <w:tcW w:w="27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75780D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Primary Key, AUTO-INCREMENT</w:t>
            </w:r>
          </w:p>
        </w:tc>
      </w:tr>
      <w:tr w:rsidR="0030531D" w14:paraId="1E1B6E0B" w14:textId="77777777">
        <w:tblPrEx>
          <w:tblCellMar>
            <w:top w:w="0" w:type="dxa"/>
            <w:bottom w:w="0" w:type="dxa"/>
          </w:tblCellMar>
        </w:tblPrEx>
        <w:tc>
          <w:tcPr>
            <w:tcW w:w="141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6541A1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customer_id</w:t>
            </w:r>
          </w:p>
        </w:tc>
        <w:tc>
          <w:tcPr>
            <w:tcW w:w="184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93AA82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INT (FK)</w:t>
            </w:r>
          </w:p>
        </w:tc>
        <w:tc>
          <w:tcPr>
            <w:tcW w:w="363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012228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References Customers (customer_id).</w:t>
            </w:r>
          </w:p>
        </w:tc>
        <w:tc>
          <w:tcPr>
            <w:tcW w:w="27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8825B5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Foreign Key, NOT NULL</w:t>
            </w:r>
          </w:p>
        </w:tc>
      </w:tr>
      <w:tr w:rsidR="0030531D" w14:paraId="6CB5497E" w14:textId="77777777">
        <w:tblPrEx>
          <w:tblCellMar>
            <w:top w:w="0" w:type="dxa"/>
            <w:bottom w:w="0" w:type="dxa"/>
          </w:tblCellMar>
        </w:tblPrEx>
        <w:tc>
          <w:tcPr>
            <w:tcW w:w="141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5954F2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order_date</w:t>
            </w:r>
          </w:p>
        </w:tc>
        <w:tc>
          <w:tcPr>
            <w:tcW w:w="184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1C7D31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DATETIME</w:t>
            </w:r>
          </w:p>
        </w:tc>
        <w:tc>
          <w:tcPr>
            <w:tcW w:w="363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FB79E5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Date and time when the order was placed.</w:t>
            </w:r>
          </w:p>
        </w:tc>
        <w:tc>
          <w:tcPr>
            <w:tcW w:w="27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802FC4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NOT NULL</w:t>
            </w:r>
          </w:p>
        </w:tc>
      </w:tr>
      <w:tr w:rsidR="0030531D" w14:paraId="056304AC" w14:textId="77777777">
        <w:tblPrEx>
          <w:tblCellMar>
            <w:top w:w="0" w:type="dxa"/>
            <w:bottom w:w="0" w:type="dxa"/>
          </w:tblCellMar>
        </w:tblPrEx>
        <w:tc>
          <w:tcPr>
            <w:tcW w:w="141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D15812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total_amount</w:t>
            </w:r>
          </w:p>
        </w:tc>
        <w:tc>
          <w:tcPr>
            <w:tcW w:w="184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2C503A" w14:textId="77777777" w:rsidR="0030531D" w:rsidRDefault="00000000">
            <w:pPr>
              <w:pStyle w:val="TableContents"/>
              <w:rPr>
                <w:rFonts w:hint="eastAsia"/>
              </w:rPr>
            </w:pPr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363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0EA8EC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Total order amount.</w:t>
            </w:r>
          </w:p>
        </w:tc>
        <w:tc>
          <w:tcPr>
            <w:tcW w:w="27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734D22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NOT NULL</w:t>
            </w:r>
          </w:p>
        </w:tc>
      </w:tr>
      <w:tr w:rsidR="0030531D" w14:paraId="796A40CB" w14:textId="77777777">
        <w:tblPrEx>
          <w:tblCellMar>
            <w:top w:w="0" w:type="dxa"/>
            <w:bottom w:w="0" w:type="dxa"/>
          </w:tblCellMar>
        </w:tblPrEx>
        <w:tc>
          <w:tcPr>
            <w:tcW w:w="141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B6DC94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status</w:t>
            </w:r>
          </w:p>
        </w:tc>
        <w:tc>
          <w:tcPr>
            <w:tcW w:w="184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38E60A" w14:textId="77777777" w:rsidR="0030531D" w:rsidRDefault="00000000">
            <w:pPr>
              <w:pStyle w:val="TableContents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363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DE0A64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Order status (PENDING, SHIPPED, DELIVERED, etc.).</w:t>
            </w:r>
          </w:p>
        </w:tc>
        <w:tc>
          <w:tcPr>
            <w:tcW w:w="27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416270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NULLABLE</w:t>
            </w:r>
          </w:p>
        </w:tc>
      </w:tr>
      <w:tr w:rsidR="0030531D" w14:paraId="4445A19E" w14:textId="77777777">
        <w:tblPrEx>
          <w:tblCellMar>
            <w:top w:w="0" w:type="dxa"/>
            <w:bottom w:w="0" w:type="dxa"/>
          </w:tblCellMar>
        </w:tblPrEx>
        <w:tc>
          <w:tcPr>
            <w:tcW w:w="141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44B157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country</w:t>
            </w:r>
          </w:p>
        </w:tc>
        <w:tc>
          <w:tcPr>
            <w:tcW w:w="184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5451B6" w14:textId="77777777" w:rsidR="0030531D" w:rsidRDefault="00000000">
            <w:pPr>
              <w:pStyle w:val="TableContents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363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CF9DBE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Country where the order was placed.</w:t>
            </w:r>
          </w:p>
        </w:tc>
        <w:tc>
          <w:tcPr>
            <w:tcW w:w="27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E347C8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NOT NULL</w:t>
            </w:r>
          </w:p>
        </w:tc>
      </w:tr>
    </w:tbl>
    <w:p w14:paraId="3E55FBB2" w14:textId="77777777" w:rsidR="0030531D" w:rsidRDefault="00000000">
      <w:pPr>
        <w:pStyle w:val="Heading4"/>
        <w:rPr>
          <w:rFonts w:hint="eastAsia"/>
        </w:rPr>
      </w:pPr>
      <w:bookmarkStart w:id="34" w:name="_Toc190856077"/>
      <w:r>
        <w:rPr>
          <w:rStyle w:val="StrongEmphasis"/>
        </w:rPr>
        <w:t>Order Details Table (New)</w:t>
      </w:r>
      <w:bookmarkEnd w:id="34"/>
    </w:p>
    <w:p w14:paraId="03A5B894" w14:textId="77777777" w:rsidR="0030531D" w:rsidRDefault="00000000">
      <w:pPr>
        <w:pStyle w:val="Textbody"/>
        <w:rPr>
          <w:rFonts w:hint="eastAsia"/>
        </w:rPr>
      </w:pPr>
      <w:r>
        <w:rPr>
          <w:rStyle w:val="StrongEmphasis"/>
        </w:rPr>
        <w:t>Purpose:</w:t>
      </w:r>
      <w:r>
        <w:t xml:space="preserve"> This table will store </w:t>
      </w:r>
      <w:r>
        <w:rPr>
          <w:rStyle w:val="StrongEmphasis"/>
        </w:rPr>
        <w:t>detailed information about each order item</w:t>
      </w:r>
      <w:r>
        <w:t xml:space="preserve">.  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78"/>
        <w:gridCol w:w="1755"/>
        <w:gridCol w:w="3694"/>
        <w:gridCol w:w="2611"/>
      </w:tblGrid>
      <w:tr w:rsidR="0030531D" w14:paraId="261E7099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57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A6C23D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Column Name</w:t>
            </w:r>
          </w:p>
        </w:tc>
        <w:tc>
          <w:tcPr>
            <w:tcW w:w="175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7641AE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Data Type</w:t>
            </w:r>
          </w:p>
        </w:tc>
        <w:tc>
          <w:tcPr>
            <w:tcW w:w="369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C26770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Description</w:t>
            </w:r>
          </w:p>
        </w:tc>
        <w:tc>
          <w:tcPr>
            <w:tcW w:w="26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06E224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Constraints</w:t>
            </w:r>
          </w:p>
        </w:tc>
      </w:tr>
      <w:tr w:rsidR="0030531D" w14:paraId="57FBDAE3" w14:textId="77777777">
        <w:tblPrEx>
          <w:tblCellMar>
            <w:top w:w="0" w:type="dxa"/>
            <w:bottom w:w="0" w:type="dxa"/>
          </w:tblCellMar>
        </w:tblPrEx>
        <w:tc>
          <w:tcPr>
            <w:tcW w:w="157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D2582C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order_detail_id</w:t>
            </w:r>
          </w:p>
        </w:tc>
        <w:tc>
          <w:tcPr>
            <w:tcW w:w="175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8D91D6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INT (PK)</w:t>
            </w:r>
          </w:p>
        </w:tc>
        <w:tc>
          <w:tcPr>
            <w:tcW w:w="369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209057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Unique identifier for each order detail.</w:t>
            </w:r>
          </w:p>
        </w:tc>
        <w:tc>
          <w:tcPr>
            <w:tcW w:w="26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4E2C07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Primary Key</w:t>
            </w:r>
          </w:p>
        </w:tc>
      </w:tr>
      <w:tr w:rsidR="0030531D" w14:paraId="32BCC8FB" w14:textId="77777777">
        <w:tblPrEx>
          <w:tblCellMar>
            <w:top w:w="0" w:type="dxa"/>
            <w:bottom w:w="0" w:type="dxa"/>
          </w:tblCellMar>
        </w:tblPrEx>
        <w:tc>
          <w:tcPr>
            <w:tcW w:w="157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092834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order_id</w:t>
            </w:r>
          </w:p>
        </w:tc>
        <w:tc>
          <w:tcPr>
            <w:tcW w:w="175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5848C1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INT (FK)</w:t>
            </w:r>
          </w:p>
        </w:tc>
        <w:tc>
          <w:tcPr>
            <w:tcW w:w="369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EBE350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References Orders (order_id).</w:t>
            </w:r>
          </w:p>
        </w:tc>
        <w:tc>
          <w:tcPr>
            <w:tcW w:w="26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7C4DAD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Foreign Key, NOT NULL</w:t>
            </w:r>
          </w:p>
        </w:tc>
      </w:tr>
      <w:tr w:rsidR="0030531D" w14:paraId="7E071356" w14:textId="77777777">
        <w:tblPrEx>
          <w:tblCellMar>
            <w:top w:w="0" w:type="dxa"/>
            <w:bottom w:w="0" w:type="dxa"/>
          </w:tblCellMar>
        </w:tblPrEx>
        <w:tc>
          <w:tcPr>
            <w:tcW w:w="157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770494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product_id</w:t>
            </w:r>
          </w:p>
        </w:tc>
        <w:tc>
          <w:tcPr>
            <w:tcW w:w="175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F74880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INT (FK)</w:t>
            </w:r>
          </w:p>
        </w:tc>
        <w:tc>
          <w:tcPr>
            <w:tcW w:w="369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A5532F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References Products (product_id).</w:t>
            </w:r>
          </w:p>
        </w:tc>
        <w:tc>
          <w:tcPr>
            <w:tcW w:w="26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74EF25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Foreign Key, NOT NULL</w:t>
            </w:r>
          </w:p>
        </w:tc>
      </w:tr>
      <w:tr w:rsidR="0030531D" w14:paraId="60DC101A" w14:textId="77777777">
        <w:tblPrEx>
          <w:tblCellMar>
            <w:top w:w="0" w:type="dxa"/>
            <w:bottom w:w="0" w:type="dxa"/>
          </w:tblCellMar>
        </w:tblPrEx>
        <w:tc>
          <w:tcPr>
            <w:tcW w:w="157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7DD396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quantity</w:t>
            </w:r>
          </w:p>
        </w:tc>
        <w:tc>
          <w:tcPr>
            <w:tcW w:w="175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2B04ED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INT</w:t>
            </w:r>
          </w:p>
        </w:tc>
        <w:tc>
          <w:tcPr>
            <w:tcW w:w="369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68AD12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Number of units purchased.</w:t>
            </w:r>
          </w:p>
        </w:tc>
        <w:tc>
          <w:tcPr>
            <w:tcW w:w="26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C4757D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NOT NULL</w:t>
            </w:r>
          </w:p>
        </w:tc>
      </w:tr>
      <w:tr w:rsidR="0030531D" w14:paraId="467889F8" w14:textId="77777777">
        <w:tblPrEx>
          <w:tblCellMar>
            <w:top w:w="0" w:type="dxa"/>
            <w:bottom w:w="0" w:type="dxa"/>
          </w:tblCellMar>
        </w:tblPrEx>
        <w:tc>
          <w:tcPr>
            <w:tcW w:w="157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62B186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price</w:t>
            </w:r>
          </w:p>
        </w:tc>
        <w:tc>
          <w:tcPr>
            <w:tcW w:w="175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415A16" w14:textId="77777777" w:rsidR="0030531D" w:rsidRDefault="00000000">
            <w:pPr>
              <w:pStyle w:val="TableContents"/>
              <w:rPr>
                <w:rFonts w:hint="eastAsia"/>
              </w:rPr>
            </w:pPr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369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29FA4C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Price per unit.</w:t>
            </w:r>
          </w:p>
        </w:tc>
        <w:tc>
          <w:tcPr>
            <w:tcW w:w="26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741C91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NOT NULL</w:t>
            </w:r>
          </w:p>
        </w:tc>
      </w:tr>
      <w:tr w:rsidR="0030531D" w14:paraId="4370DB52" w14:textId="77777777">
        <w:tblPrEx>
          <w:tblCellMar>
            <w:top w:w="0" w:type="dxa"/>
            <w:bottom w:w="0" w:type="dxa"/>
          </w:tblCellMar>
        </w:tblPrEx>
        <w:tc>
          <w:tcPr>
            <w:tcW w:w="157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51B7C7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total_price</w:t>
            </w:r>
          </w:p>
        </w:tc>
        <w:tc>
          <w:tcPr>
            <w:tcW w:w="175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04081C" w14:textId="77777777" w:rsidR="0030531D" w:rsidRDefault="00000000">
            <w:pPr>
              <w:pStyle w:val="TableContents"/>
              <w:rPr>
                <w:rFonts w:hint="eastAsia"/>
              </w:rPr>
            </w:pPr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369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B80A91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Calculated as (quantity * price)</w:t>
            </w:r>
          </w:p>
        </w:tc>
        <w:tc>
          <w:tcPr>
            <w:tcW w:w="26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7A21D6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NOT NULL</w:t>
            </w:r>
          </w:p>
        </w:tc>
      </w:tr>
    </w:tbl>
    <w:p w14:paraId="5B9AA4B1" w14:textId="77777777" w:rsidR="0030531D" w:rsidRDefault="00000000">
      <w:pPr>
        <w:pStyle w:val="Heading4"/>
        <w:rPr>
          <w:rFonts w:hint="eastAsia"/>
        </w:rPr>
      </w:pPr>
      <w:bookmarkStart w:id="35" w:name="_Toc190856078"/>
      <w:r>
        <w:rPr>
          <w:rStyle w:val="StrongEmphasis"/>
        </w:rPr>
        <w:t>Products Table (Existing)</w:t>
      </w:r>
      <w:bookmarkEnd w:id="35"/>
    </w:p>
    <w:p w14:paraId="56ACF437" w14:textId="77777777" w:rsidR="0030531D" w:rsidRDefault="00000000">
      <w:pPr>
        <w:pStyle w:val="Textbody"/>
        <w:rPr>
          <w:rFonts w:hint="eastAsia"/>
        </w:rPr>
      </w:pPr>
      <w:r>
        <w:rPr>
          <w:rStyle w:val="StrongEmphasis"/>
        </w:rPr>
        <w:t>Purpose:</w:t>
      </w:r>
      <w:r>
        <w:t xml:space="preserve"> Stores information about available products.</w:t>
      </w:r>
    </w:p>
    <w:tbl>
      <w:tblPr>
        <w:tblW w:w="820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8"/>
        <w:gridCol w:w="1768"/>
        <w:gridCol w:w="3446"/>
        <w:gridCol w:w="1384"/>
      </w:tblGrid>
      <w:tr w:rsidR="0030531D" w14:paraId="7BA2AD3C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21BA9F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Column Name</w:t>
            </w:r>
          </w:p>
        </w:tc>
        <w:tc>
          <w:tcPr>
            <w:tcW w:w="176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013B07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Data Type</w:t>
            </w:r>
          </w:p>
        </w:tc>
        <w:tc>
          <w:tcPr>
            <w:tcW w:w="344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427082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Description</w:t>
            </w:r>
          </w:p>
        </w:tc>
        <w:tc>
          <w:tcPr>
            <w:tcW w:w="138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E2F374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Constraints</w:t>
            </w:r>
          </w:p>
        </w:tc>
      </w:tr>
      <w:tr w:rsidR="0030531D" w14:paraId="77D7D9EB" w14:textId="77777777">
        <w:tblPrEx>
          <w:tblCellMar>
            <w:top w:w="0" w:type="dxa"/>
            <w:bottom w:w="0" w:type="dxa"/>
          </w:tblCellMar>
        </w:tblPrEx>
        <w:tc>
          <w:tcPr>
            <w:tcW w:w="16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DCDFFE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product_id</w:t>
            </w:r>
          </w:p>
        </w:tc>
        <w:tc>
          <w:tcPr>
            <w:tcW w:w="176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89DD3A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INT (PK)</w:t>
            </w:r>
          </w:p>
        </w:tc>
        <w:tc>
          <w:tcPr>
            <w:tcW w:w="344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F8DEA0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Unique identifier for each product.</w:t>
            </w:r>
          </w:p>
        </w:tc>
        <w:tc>
          <w:tcPr>
            <w:tcW w:w="138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8170F9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Primary Key</w:t>
            </w:r>
          </w:p>
        </w:tc>
      </w:tr>
      <w:tr w:rsidR="0030531D" w14:paraId="1975DF0A" w14:textId="77777777">
        <w:tblPrEx>
          <w:tblCellMar>
            <w:top w:w="0" w:type="dxa"/>
            <w:bottom w:w="0" w:type="dxa"/>
          </w:tblCellMar>
        </w:tblPrEx>
        <w:tc>
          <w:tcPr>
            <w:tcW w:w="16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D007EE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product_name</w:t>
            </w:r>
          </w:p>
        </w:tc>
        <w:tc>
          <w:tcPr>
            <w:tcW w:w="176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CCFD2A" w14:textId="77777777" w:rsidR="0030531D" w:rsidRDefault="00000000">
            <w:pPr>
              <w:pStyle w:val="TableContents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344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192DF1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Name of the product.</w:t>
            </w:r>
          </w:p>
        </w:tc>
        <w:tc>
          <w:tcPr>
            <w:tcW w:w="138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044FCB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NOT NULL</w:t>
            </w:r>
          </w:p>
        </w:tc>
      </w:tr>
      <w:tr w:rsidR="0030531D" w14:paraId="2DE100A6" w14:textId="77777777">
        <w:tblPrEx>
          <w:tblCellMar>
            <w:top w:w="0" w:type="dxa"/>
            <w:bottom w:w="0" w:type="dxa"/>
          </w:tblCellMar>
        </w:tblPrEx>
        <w:tc>
          <w:tcPr>
            <w:tcW w:w="16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FA3043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category</w:t>
            </w:r>
          </w:p>
        </w:tc>
        <w:tc>
          <w:tcPr>
            <w:tcW w:w="176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1A6BEE" w14:textId="77777777" w:rsidR="0030531D" w:rsidRDefault="00000000">
            <w:pPr>
              <w:pStyle w:val="TableContents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344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AB7164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Product category.</w:t>
            </w:r>
          </w:p>
        </w:tc>
        <w:tc>
          <w:tcPr>
            <w:tcW w:w="138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29BA67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NOT NULL</w:t>
            </w:r>
          </w:p>
        </w:tc>
      </w:tr>
    </w:tbl>
    <w:p w14:paraId="2BE2A444" w14:textId="77777777" w:rsidR="0030531D" w:rsidRDefault="0030531D">
      <w:pPr>
        <w:pStyle w:val="Heading4"/>
        <w:rPr>
          <w:rFonts w:hint="eastAsia"/>
        </w:rPr>
      </w:pPr>
    </w:p>
    <w:p w14:paraId="30C494E1" w14:textId="77777777" w:rsidR="0030531D" w:rsidRDefault="00000000">
      <w:pPr>
        <w:pStyle w:val="Heading4"/>
        <w:rPr>
          <w:rFonts w:hint="eastAsia"/>
        </w:rPr>
      </w:pPr>
      <w:bookmarkStart w:id="36" w:name="_Toc190856079"/>
      <w:r>
        <w:rPr>
          <w:rStyle w:val="StrongEmphasis"/>
        </w:rPr>
        <w:t>Shipping Table (New)</w:t>
      </w:r>
      <w:bookmarkEnd w:id="36"/>
    </w:p>
    <w:p w14:paraId="00903CDB" w14:textId="77777777" w:rsidR="0030531D" w:rsidRDefault="00000000">
      <w:pPr>
        <w:pStyle w:val="Textbody"/>
        <w:rPr>
          <w:rFonts w:hint="eastAsia"/>
        </w:rPr>
      </w:pPr>
      <w:r>
        <w:rPr>
          <w:rStyle w:val="StrongEmphasis"/>
        </w:rPr>
        <w:t>Purpose:</w:t>
      </w:r>
      <w:r>
        <w:t xml:space="preserve"> Captures shipment status of orders.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1"/>
        <w:gridCol w:w="1545"/>
        <w:gridCol w:w="4372"/>
        <w:gridCol w:w="2270"/>
      </w:tblGrid>
      <w:tr w:rsidR="0030531D" w14:paraId="34B1C90A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4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7B4B1E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Column Name</w:t>
            </w:r>
          </w:p>
        </w:tc>
        <w:tc>
          <w:tcPr>
            <w:tcW w:w="15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FD8228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Data Type</w:t>
            </w:r>
          </w:p>
        </w:tc>
        <w:tc>
          <w:tcPr>
            <w:tcW w:w="43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77300A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Description</w:t>
            </w:r>
          </w:p>
        </w:tc>
        <w:tc>
          <w:tcPr>
            <w:tcW w:w="22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7AE50B" w14:textId="77777777" w:rsidR="0030531D" w:rsidRDefault="00000000">
            <w:pPr>
              <w:pStyle w:val="TableHeading"/>
              <w:rPr>
                <w:rFonts w:hint="eastAsia"/>
              </w:rPr>
            </w:pPr>
            <w:r>
              <w:t>Constraints</w:t>
            </w:r>
          </w:p>
        </w:tc>
      </w:tr>
      <w:tr w:rsidR="0030531D" w14:paraId="1175ECA5" w14:textId="77777777">
        <w:tblPrEx>
          <w:tblCellMar>
            <w:top w:w="0" w:type="dxa"/>
            <w:bottom w:w="0" w:type="dxa"/>
          </w:tblCellMar>
        </w:tblPrEx>
        <w:tc>
          <w:tcPr>
            <w:tcW w:w="14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7A49CB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shipping_id</w:t>
            </w:r>
          </w:p>
        </w:tc>
        <w:tc>
          <w:tcPr>
            <w:tcW w:w="15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6DBD53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INT (PK)</w:t>
            </w:r>
          </w:p>
        </w:tc>
        <w:tc>
          <w:tcPr>
            <w:tcW w:w="43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04E50D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Unique identifier for each shipment.</w:t>
            </w:r>
          </w:p>
        </w:tc>
        <w:tc>
          <w:tcPr>
            <w:tcW w:w="22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D42401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Primary Key</w:t>
            </w:r>
          </w:p>
        </w:tc>
      </w:tr>
      <w:tr w:rsidR="0030531D" w14:paraId="4937446F" w14:textId="77777777">
        <w:tblPrEx>
          <w:tblCellMar>
            <w:top w:w="0" w:type="dxa"/>
            <w:bottom w:w="0" w:type="dxa"/>
          </w:tblCellMar>
        </w:tblPrEx>
        <w:tc>
          <w:tcPr>
            <w:tcW w:w="14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0424D8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order_id</w:t>
            </w:r>
          </w:p>
        </w:tc>
        <w:tc>
          <w:tcPr>
            <w:tcW w:w="15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06676E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INT (FK)</w:t>
            </w:r>
          </w:p>
        </w:tc>
        <w:tc>
          <w:tcPr>
            <w:tcW w:w="43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BAD5A2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References Orders (order_id).</w:t>
            </w:r>
          </w:p>
        </w:tc>
        <w:tc>
          <w:tcPr>
            <w:tcW w:w="22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A26631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Foreign Key, NOT NULL</w:t>
            </w:r>
          </w:p>
        </w:tc>
      </w:tr>
      <w:tr w:rsidR="0030531D" w14:paraId="374709D9" w14:textId="77777777">
        <w:tblPrEx>
          <w:tblCellMar>
            <w:top w:w="0" w:type="dxa"/>
            <w:bottom w:w="0" w:type="dxa"/>
          </w:tblCellMar>
        </w:tblPrEx>
        <w:tc>
          <w:tcPr>
            <w:tcW w:w="14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493FF9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status</w:t>
            </w:r>
          </w:p>
        </w:tc>
        <w:tc>
          <w:tcPr>
            <w:tcW w:w="15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2811A4" w14:textId="77777777" w:rsidR="0030531D" w:rsidRDefault="00000000">
            <w:pPr>
              <w:pStyle w:val="TableContents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43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39A6C7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Shipping status (PENDING, IN TRANSIT, DELIVERED).</w:t>
            </w:r>
          </w:p>
        </w:tc>
        <w:tc>
          <w:tcPr>
            <w:tcW w:w="22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C01734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NULLABLE</w:t>
            </w:r>
          </w:p>
        </w:tc>
      </w:tr>
      <w:tr w:rsidR="0030531D" w14:paraId="352D003C" w14:textId="77777777">
        <w:tblPrEx>
          <w:tblCellMar>
            <w:top w:w="0" w:type="dxa"/>
            <w:bottom w:w="0" w:type="dxa"/>
          </w:tblCellMar>
        </w:tblPrEx>
        <w:tc>
          <w:tcPr>
            <w:tcW w:w="14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51894C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customer_id</w:t>
            </w:r>
          </w:p>
        </w:tc>
        <w:tc>
          <w:tcPr>
            <w:tcW w:w="15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0CFCAE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INT (FK)</w:t>
            </w:r>
          </w:p>
        </w:tc>
        <w:tc>
          <w:tcPr>
            <w:tcW w:w="43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467169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References Customers (customer_id).</w:t>
            </w:r>
          </w:p>
        </w:tc>
        <w:tc>
          <w:tcPr>
            <w:tcW w:w="22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798696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Foreign Key, NOT NULL</w:t>
            </w:r>
          </w:p>
        </w:tc>
      </w:tr>
    </w:tbl>
    <w:p w14:paraId="1A6ECC2D" w14:textId="77777777" w:rsidR="0030531D" w:rsidRDefault="0030531D">
      <w:pPr>
        <w:pStyle w:val="Textbody"/>
        <w:rPr>
          <w:rFonts w:hint="eastAsia"/>
        </w:rPr>
      </w:pPr>
    </w:p>
    <w:p w14:paraId="279B8DAD" w14:textId="77777777" w:rsidR="0030531D" w:rsidRDefault="00000000">
      <w:pPr>
        <w:pStyle w:val="Heading3"/>
        <w:rPr>
          <w:rFonts w:hint="eastAsia"/>
        </w:rPr>
      </w:pPr>
      <w:bookmarkStart w:id="37" w:name="_Toc190856080"/>
      <w:r>
        <w:rPr>
          <w:rStyle w:val="StrongEmphasis"/>
        </w:rPr>
        <w:t>7.2 Data Flow Overview</w:t>
      </w:r>
      <w:bookmarkEnd w:id="37"/>
    </w:p>
    <w:p w14:paraId="1596E996" w14:textId="77777777" w:rsidR="0030531D" w:rsidRDefault="00000000">
      <w:pPr>
        <w:pStyle w:val="Textbody"/>
        <w:numPr>
          <w:ilvl w:val="0"/>
          <w:numId w:val="3"/>
        </w:numPr>
        <w:spacing w:after="0"/>
        <w:rPr>
          <w:rFonts w:hint="eastAsia"/>
        </w:rPr>
      </w:pPr>
      <w:r>
        <w:rPr>
          <w:rStyle w:val="StrongEmphasis"/>
        </w:rPr>
        <w:t>Source:</w:t>
      </w:r>
      <w:r>
        <w:t xml:space="preserve"> Data is ingested from the e-commerce platform, CSV uploads, and APIs.</w:t>
      </w:r>
    </w:p>
    <w:p w14:paraId="598BDAC2" w14:textId="77777777" w:rsidR="0030531D" w:rsidRDefault="00000000">
      <w:pPr>
        <w:pStyle w:val="Textbody"/>
        <w:numPr>
          <w:ilvl w:val="0"/>
          <w:numId w:val="3"/>
        </w:numPr>
        <w:spacing w:after="0"/>
        <w:rPr>
          <w:rFonts w:hint="eastAsia"/>
        </w:rPr>
      </w:pPr>
      <w:r>
        <w:rPr>
          <w:rStyle w:val="StrongEmphasis"/>
        </w:rPr>
        <w:t>Staging:</w:t>
      </w:r>
      <w:r>
        <w:t xml:space="preserve"> Raw data is loaded into staging tables for validation.</w:t>
      </w:r>
    </w:p>
    <w:p w14:paraId="65543850" w14:textId="77777777" w:rsidR="0030531D" w:rsidRDefault="00000000">
      <w:pPr>
        <w:pStyle w:val="Textbody"/>
        <w:numPr>
          <w:ilvl w:val="0"/>
          <w:numId w:val="3"/>
        </w:numPr>
        <w:spacing w:after="0"/>
        <w:rPr>
          <w:rFonts w:hint="eastAsia"/>
        </w:rPr>
      </w:pPr>
      <w:r>
        <w:rPr>
          <w:rStyle w:val="StrongEmphasis"/>
        </w:rPr>
        <w:t>Transformation:</w:t>
      </w:r>
      <w:r>
        <w:t xml:space="preserve"> Data is cleaned, enriched, and processed.</w:t>
      </w:r>
    </w:p>
    <w:p w14:paraId="6B014E38" w14:textId="77777777" w:rsidR="0030531D" w:rsidRDefault="00000000">
      <w:pPr>
        <w:pStyle w:val="Textbody"/>
        <w:numPr>
          <w:ilvl w:val="0"/>
          <w:numId w:val="3"/>
        </w:numPr>
        <w:rPr>
          <w:rFonts w:hint="eastAsia"/>
        </w:rPr>
      </w:pPr>
      <w:r>
        <w:rPr>
          <w:rStyle w:val="StrongEmphasis"/>
          <w:sz w:val="22"/>
          <w:szCs w:val="22"/>
        </w:rPr>
        <w:t>Loading: Processed data is inserted into respective tables.</w:t>
      </w:r>
    </w:p>
    <w:p w14:paraId="2C22AF88" w14:textId="77777777" w:rsidR="0030531D" w:rsidRDefault="00000000">
      <w:pPr>
        <w:pStyle w:val="Heading3"/>
        <w:rPr>
          <w:rFonts w:hint="eastAsia"/>
        </w:rPr>
      </w:pPr>
      <w:bookmarkStart w:id="38" w:name="_Toc190856081"/>
      <w:r>
        <w:rPr>
          <w:rStyle w:val="StrongEmphasis"/>
        </w:rPr>
        <w:t>7.3 Data Relationships</w:t>
      </w:r>
      <w:bookmarkEnd w:id="38"/>
    </w:p>
    <w:p w14:paraId="49B4D18B" w14:textId="77777777" w:rsidR="0030531D" w:rsidRDefault="0030531D">
      <w:pPr>
        <w:pStyle w:val="Standard"/>
        <w:rPr>
          <w:rFonts w:hint="eastAsia"/>
        </w:rPr>
      </w:pPr>
    </w:p>
    <w:p w14:paraId="38D792DE" w14:textId="77777777" w:rsidR="0030531D" w:rsidRDefault="00000000">
      <w:pPr>
        <w:pStyle w:val="Textbody"/>
        <w:numPr>
          <w:ilvl w:val="0"/>
          <w:numId w:val="4"/>
        </w:numPr>
        <w:spacing w:after="0"/>
        <w:rPr>
          <w:rFonts w:hint="eastAsia"/>
        </w:rPr>
      </w:pPr>
      <w:r>
        <w:rPr>
          <w:rStyle w:val="StrongEmphasis"/>
        </w:rPr>
        <w:t>One-to-Many:</w:t>
      </w:r>
      <w:r>
        <w:t xml:space="preserve"> Customers → Orders (one customer can have multiple orders).</w:t>
      </w:r>
    </w:p>
    <w:p w14:paraId="412A3287" w14:textId="77777777" w:rsidR="0030531D" w:rsidRDefault="00000000">
      <w:pPr>
        <w:pStyle w:val="Textbody"/>
        <w:numPr>
          <w:ilvl w:val="0"/>
          <w:numId w:val="4"/>
        </w:numPr>
        <w:spacing w:after="0"/>
        <w:rPr>
          <w:rFonts w:hint="eastAsia"/>
        </w:rPr>
      </w:pPr>
      <w:r>
        <w:rPr>
          <w:rStyle w:val="StrongEmphasis"/>
        </w:rPr>
        <w:t>One-to-Many:</w:t>
      </w:r>
      <w:r>
        <w:t xml:space="preserve"> Orders → Order Details (one order can have multiple products).</w:t>
      </w:r>
    </w:p>
    <w:p w14:paraId="0AE143C2" w14:textId="77777777" w:rsidR="0030531D" w:rsidRDefault="00000000">
      <w:pPr>
        <w:pStyle w:val="Textbody"/>
        <w:numPr>
          <w:ilvl w:val="0"/>
          <w:numId w:val="4"/>
        </w:numPr>
        <w:spacing w:after="0"/>
        <w:rPr>
          <w:rFonts w:hint="eastAsia"/>
        </w:rPr>
      </w:pPr>
      <w:r>
        <w:rPr>
          <w:rStyle w:val="StrongEmphasis"/>
        </w:rPr>
        <w:t>Many-to-One:</w:t>
      </w:r>
      <w:r>
        <w:t xml:space="preserve"> Order Details → Products (multiple order details reference a single product).</w:t>
      </w:r>
    </w:p>
    <w:p w14:paraId="7EF10D5D" w14:textId="77777777" w:rsidR="0030531D" w:rsidRDefault="00000000">
      <w:pPr>
        <w:pStyle w:val="Textbody"/>
        <w:numPr>
          <w:ilvl w:val="0"/>
          <w:numId w:val="4"/>
        </w:numPr>
        <w:rPr>
          <w:rFonts w:hint="eastAsia"/>
        </w:rPr>
      </w:pPr>
      <w:r>
        <w:rPr>
          <w:rStyle w:val="StrongEmphasis"/>
          <w:sz w:val="22"/>
          <w:szCs w:val="22"/>
        </w:rPr>
        <w:t>One-to-One: Orders → Shipping (each order has one shipping record).</w:t>
      </w:r>
    </w:p>
    <w:p w14:paraId="009AA937" w14:textId="77777777" w:rsidR="0030531D" w:rsidRDefault="00000000">
      <w:pPr>
        <w:pStyle w:val="Heading3"/>
        <w:rPr>
          <w:rFonts w:hint="eastAsia"/>
        </w:rPr>
      </w:pPr>
      <w:bookmarkStart w:id="39" w:name="_Toc190856082"/>
      <w:r>
        <w:rPr>
          <w:rStyle w:val="StrongEmphasis"/>
        </w:rPr>
        <w:t>7.4 SQL Queries for Reporting Requirements</w:t>
      </w:r>
      <w:bookmarkEnd w:id="39"/>
    </w:p>
    <w:p w14:paraId="485A6358" w14:textId="77777777" w:rsidR="0030531D" w:rsidRDefault="00000000">
      <w:pPr>
        <w:pStyle w:val="Heading3"/>
        <w:rPr>
          <w:rFonts w:hint="eastAsia"/>
        </w:rPr>
      </w:pPr>
      <w:r>
        <w:rPr>
          <w:rStyle w:val="StrongEmphasis"/>
        </w:rPr>
        <w:t xml:space="preserve">   </w:t>
      </w:r>
      <w:bookmarkStart w:id="40" w:name="_Toc190856083"/>
      <w:r>
        <w:rPr>
          <w:rStyle w:val="StrongEmphasis"/>
        </w:rPr>
        <w:t>7.4.1. Total Amount Spent and Country for Pending Delivery</w:t>
      </w:r>
      <w:bookmarkEnd w:id="40"/>
    </w:p>
    <w:p w14:paraId="4EA201EF" w14:textId="77777777" w:rsidR="0030531D" w:rsidRDefault="0030531D">
      <w:pPr>
        <w:pStyle w:val="Textbody"/>
        <w:rPr>
          <w:rFonts w:hint="eastAsia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30531D" w14:paraId="4F4C18F0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310065" w14:textId="77777777" w:rsidR="0030531D" w:rsidRDefault="0030531D">
            <w:pPr>
              <w:pStyle w:val="TableContents"/>
              <w:rPr>
                <w:rFonts w:hint="eastAsia"/>
              </w:rPr>
            </w:pPr>
          </w:p>
          <w:p w14:paraId="4AE902F9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 xml:space="preserve">SELECT country, </w:t>
            </w:r>
            <w:proofErr w:type="gramStart"/>
            <w:r>
              <w:t>SUM(</w:t>
            </w:r>
            <w:proofErr w:type="gramEnd"/>
            <w:r>
              <w:t>total_amount) AS total_spent</w:t>
            </w:r>
          </w:p>
          <w:p w14:paraId="6823F3F4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FROM Orders</w:t>
            </w:r>
          </w:p>
          <w:p w14:paraId="4652CE41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WHERE status = 'PENDING'</w:t>
            </w:r>
          </w:p>
          <w:p w14:paraId="71BF5BB1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 xml:space="preserve">GROUP BY </w:t>
            </w:r>
            <w:proofErr w:type="gramStart"/>
            <w:r>
              <w:t>country;</w:t>
            </w:r>
            <w:proofErr w:type="gramEnd"/>
          </w:p>
          <w:p w14:paraId="552D8B76" w14:textId="77777777" w:rsidR="0030531D" w:rsidRDefault="0030531D">
            <w:pPr>
              <w:pStyle w:val="TableContents"/>
              <w:rPr>
                <w:rFonts w:hint="eastAsia"/>
              </w:rPr>
            </w:pPr>
          </w:p>
        </w:tc>
      </w:tr>
    </w:tbl>
    <w:p w14:paraId="35659EAF" w14:textId="77777777" w:rsidR="0030531D" w:rsidRDefault="00000000">
      <w:pPr>
        <w:pStyle w:val="Heading3"/>
        <w:rPr>
          <w:rFonts w:hint="eastAsia"/>
        </w:rPr>
      </w:pPr>
      <w:r>
        <w:rPr>
          <w:rStyle w:val="StrongEmphasis"/>
        </w:rPr>
        <w:t xml:space="preserve">   </w:t>
      </w:r>
      <w:bookmarkStart w:id="41" w:name="_Toc190856084"/>
      <w:r>
        <w:rPr>
          <w:rStyle w:val="StrongEmphasis"/>
        </w:rPr>
        <w:t>7.4.2. Customer-wise Transactions, Quantity Sold, and Amount Spent</w:t>
      </w:r>
      <w:bookmarkEnd w:id="41"/>
    </w:p>
    <w:p w14:paraId="16855DD8" w14:textId="77777777" w:rsidR="0030531D" w:rsidRDefault="0030531D">
      <w:pPr>
        <w:pStyle w:val="Textbody"/>
        <w:rPr>
          <w:rFonts w:hint="eastAsia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30531D" w14:paraId="70934F66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6DD8C6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 xml:space="preserve">SELECT </w:t>
            </w:r>
            <w:proofErr w:type="gramStart"/>
            <w:r>
              <w:t>c.customer</w:t>
            </w:r>
            <w:proofErr w:type="gramEnd"/>
            <w:r>
              <w:t>_id, c.first_name, c.last_name, p.product_name,</w:t>
            </w:r>
          </w:p>
          <w:p w14:paraId="3221EB56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 xml:space="preserve">       COUNT(</w:t>
            </w:r>
            <w:proofErr w:type="gramStart"/>
            <w:r>
              <w:t>o.order</w:t>
            </w:r>
            <w:proofErr w:type="gramEnd"/>
            <w:r>
              <w:t>_id) AS total_transactions,</w:t>
            </w:r>
          </w:p>
          <w:p w14:paraId="5A4E200D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 xml:space="preserve">       </w:t>
            </w:r>
            <w:proofErr w:type="gramStart"/>
            <w:r>
              <w:t>SUM(</w:t>
            </w:r>
            <w:proofErr w:type="gramEnd"/>
            <w:r>
              <w:t>od.quantity) AS total_quantity,</w:t>
            </w:r>
          </w:p>
          <w:p w14:paraId="02307C73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 xml:space="preserve">       </w:t>
            </w:r>
            <w:proofErr w:type="gramStart"/>
            <w:r>
              <w:t>SUM(</w:t>
            </w:r>
            <w:proofErr w:type="gramEnd"/>
            <w:r>
              <w:t>od.total_price) AS total_spent</w:t>
            </w:r>
          </w:p>
          <w:p w14:paraId="19230692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FROM Customers c</w:t>
            </w:r>
          </w:p>
          <w:p w14:paraId="6FBFCAC2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 xml:space="preserve">JOIN Orders o ON </w:t>
            </w:r>
            <w:proofErr w:type="gramStart"/>
            <w:r>
              <w:t>c.customer</w:t>
            </w:r>
            <w:proofErr w:type="gramEnd"/>
            <w:r>
              <w:t>_id = o.customer_id</w:t>
            </w:r>
          </w:p>
          <w:p w14:paraId="2BD25C67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 xml:space="preserve">JOIN Order_Details od ON </w:t>
            </w:r>
            <w:proofErr w:type="gramStart"/>
            <w:r>
              <w:t>o.order</w:t>
            </w:r>
            <w:proofErr w:type="gramEnd"/>
            <w:r>
              <w:t>_id = od.order_id</w:t>
            </w:r>
          </w:p>
          <w:p w14:paraId="402FB2DC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lastRenderedPageBreak/>
              <w:t xml:space="preserve">JOIN Products p ON </w:t>
            </w:r>
            <w:proofErr w:type="gramStart"/>
            <w:r>
              <w:t>od.product</w:t>
            </w:r>
            <w:proofErr w:type="gramEnd"/>
            <w:r>
              <w:t>_id = p.product_id</w:t>
            </w:r>
          </w:p>
          <w:p w14:paraId="00ED7ACA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 xml:space="preserve">GROUP BY </w:t>
            </w:r>
            <w:proofErr w:type="gramStart"/>
            <w:r>
              <w:t>c.customer</w:t>
            </w:r>
            <w:proofErr w:type="gramEnd"/>
            <w:r>
              <w:t>_id, c.first_name, c.last_name, p.product_name;</w:t>
            </w:r>
          </w:p>
          <w:p w14:paraId="318C5B32" w14:textId="77777777" w:rsidR="0030531D" w:rsidRDefault="0030531D">
            <w:pPr>
              <w:pStyle w:val="TableContents"/>
              <w:rPr>
                <w:rFonts w:hint="eastAsia"/>
              </w:rPr>
            </w:pPr>
          </w:p>
        </w:tc>
      </w:tr>
    </w:tbl>
    <w:p w14:paraId="5E59F746" w14:textId="77777777" w:rsidR="0030531D" w:rsidRDefault="0030531D">
      <w:pPr>
        <w:pStyle w:val="Textbody"/>
        <w:rPr>
          <w:rFonts w:hint="eastAsia"/>
        </w:rPr>
      </w:pPr>
    </w:p>
    <w:p w14:paraId="3C701A5D" w14:textId="77777777" w:rsidR="0030531D" w:rsidRDefault="00000000">
      <w:pPr>
        <w:pStyle w:val="Heading3"/>
        <w:rPr>
          <w:rFonts w:hint="eastAsia"/>
        </w:rPr>
      </w:pPr>
      <w:r>
        <w:rPr>
          <w:rStyle w:val="StrongEmphasis"/>
        </w:rPr>
        <w:t xml:space="preserve">   </w:t>
      </w:r>
      <w:bookmarkStart w:id="42" w:name="_Toc190856085"/>
      <w:r>
        <w:rPr>
          <w:rStyle w:val="StrongEmphasis"/>
        </w:rPr>
        <w:t>7.4.3. Maximum Purchased Product for Each Country</w:t>
      </w:r>
      <w:bookmarkEnd w:id="42"/>
    </w:p>
    <w:p w14:paraId="33B024C6" w14:textId="77777777" w:rsidR="0030531D" w:rsidRDefault="0030531D">
      <w:pPr>
        <w:pStyle w:val="Textbody"/>
        <w:rPr>
          <w:rFonts w:hint="eastAsia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30531D" w14:paraId="7C1E6BFB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7F823F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 xml:space="preserve">SELECT </w:t>
            </w:r>
            <w:proofErr w:type="gramStart"/>
            <w:r>
              <w:t>o.country</w:t>
            </w:r>
            <w:proofErr w:type="gramEnd"/>
            <w:r>
              <w:t>, p.product_name, SUM(od.quantity) AS total_sold</w:t>
            </w:r>
          </w:p>
          <w:p w14:paraId="41B454D9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FROM Orders o</w:t>
            </w:r>
          </w:p>
          <w:p w14:paraId="3E27D7E2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 xml:space="preserve">JOIN Order_Details od ON </w:t>
            </w:r>
            <w:proofErr w:type="gramStart"/>
            <w:r>
              <w:t>o.order</w:t>
            </w:r>
            <w:proofErr w:type="gramEnd"/>
            <w:r>
              <w:t>_id = od.order_id</w:t>
            </w:r>
          </w:p>
          <w:p w14:paraId="1991C4C8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 xml:space="preserve">JOIN Products p ON </w:t>
            </w:r>
            <w:proofErr w:type="gramStart"/>
            <w:r>
              <w:t>od.product</w:t>
            </w:r>
            <w:proofErr w:type="gramEnd"/>
            <w:r>
              <w:t>_id = p.product_id</w:t>
            </w:r>
          </w:p>
          <w:p w14:paraId="0836F1AB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 xml:space="preserve">GROUP BY </w:t>
            </w:r>
            <w:proofErr w:type="gramStart"/>
            <w:r>
              <w:t>o.country</w:t>
            </w:r>
            <w:proofErr w:type="gramEnd"/>
            <w:r>
              <w:t>, p.product_name</w:t>
            </w:r>
          </w:p>
          <w:p w14:paraId="3EE1EBC3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 xml:space="preserve">ORDER BY </w:t>
            </w:r>
            <w:proofErr w:type="gramStart"/>
            <w:r>
              <w:t>o.country</w:t>
            </w:r>
            <w:proofErr w:type="gramEnd"/>
            <w:r>
              <w:t>, total_sold DESC;</w:t>
            </w:r>
          </w:p>
        </w:tc>
      </w:tr>
    </w:tbl>
    <w:p w14:paraId="36217BB6" w14:textId="77777777" w:rsidR="0030531D" w:rsidRDefault="00000000">
      <w:pPr>
        <w:pStyle w:val="Heading3"/>
        <w:rPr>
          <w:rFonts w:hint="eastAsia"/>
        </w:rPr>
      </w:pPr>
      <w:r>
        <w:rPr>
          <w:rStyle w:val="StrongEmphasis"/>
        </w:rPr>
        <w:t xml:space="preserve">   </w:t>
      </w:r>
      <w:bookmarkStart w:id="43" w:name="_Toc190856086"/>
      <w:r>
        <w:rPr>
          <w:rStyle w:val="StrongEmphasis"/>
        </w:rPr>
        <w:t>7.4.4. Most Purchased Product by Age Category</w:t>
      </w:r>
      <w:bookmarkEnd w:id="43"/>
    </w:p>
    <w:p w14:paraId="3D93D4F3" w14:textId="77777777" w:rsidR="0030531D" w:rsidRDefault="0030531D">
      <w:pPr>
        <w:pStyle w:val="Textbody"/>
        <w:rPr>
          <w:rFonts w:hint="eastAsia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30531D" w14:paraId="0AA5D3DC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5D5454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SELECT</w:t>
            </w:r>
          </w:p>
          <w:p w14:paraId="7679037D" w14:textId="77777777" w:rsidR="0030531D" w:rsidRDefault="0030531D">
            <w:pPr>
              <w:pStyle w:val="TableContents"/>
              <w:rPr>
                <w:rFonts w:hint="eastAsia"/>
              </w:rPr>
            </w:pPr>
          </w:p>
          <w:p w14:paraId="1B87BEAF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CASE WHEN c.age &lt; 30 THEN 'Under 30'</w:t>
            </w:r>
          </w:p>
          <w:p w14:paraId="41AB052F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ELSE '30 and Above' END</w:t>
            </w:r>
          </w:p>
          <w:p w14:paraId="58F2AC19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AS age_category,</w:t>
            </w:r>
          </w:p>
          <w:p w14:paraId="70C1149E" w14:textId="77777777" w:rsidR="0030531D" w:rsidRDefault="0030531D">
            <w:pPr>
              <w:pStyle w:val="TableContents"/>
              <w:rPr>
                <w:rFonts w:hint="eastAsia"/>
              </w:rPr>
            </w:pPr>
          </w:p>
          <w:p w14:paraId="3A40F3ED" w14:textId="77777777" w:rsidR="0030531D" w:rsidRDefault="00000000">
            <w:pPr>
              <w:pStyle w:val="TableContents"/>
              <w:rPr>
                <w:rFonts w:hint="eastAsia"/>
              </w:rPr>
            </w:pPr>
            <w:proofErr w:type="gramStart"/>
            <w:r>
              <w:t>p.product</w:t>
            </w:r>
            <w:proofErr w:type="gramEnd"/>
            <w:r>
              <w:t>_name, SUM(od.quantity) AS total_sold</w:t>
            </w:r>
          </w:p>
          <w:p w14:paraId="68DA8EC1" w14:textId="77777777" w:rsidR="0030531D" w:rsidRDefault="0030531D">
            <w:pPr>
              <w:pStyle w:val="TableContents"/>
              <w:rPr>
                <w:rFonts w:hint="eastAsia"/>
              </w:rPr>
            </w:pPr>
          </w:p>
          <w:p w14:paraId="23A38324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FROM Customers c</w:t>
            </w:r>
          </w:p>
          <w:p w14:paraId="52EACDAD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 xml:space="preserve">JOIN Orders o ON </w:t>
            </w:r>
            <w:proofErr w:type="gramStart"/>
            <w:r>
              <w:t>c.customer</w:t>
            </w:r>
            <w:proofErr w:type="gramEnd"/>
            <w:r>
              <w:t>_id = o.customer_id</w:t>
            </w:r>
          </w:p>
          <w:p w14:paraId="14E13846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 xml:space="preserve">JOIN Order_Details od ON </w:t>
            </w:r>
            <w:proofErr w:type="gramStart"/>
            <w:r>
              <w:t>o.order</w:t>
            </w:r>
            <w:proofErr w:type="gramEnd"/>
            <w:r>
              <w:t>_id = od.order_id</w:t>
            </w:r>
          </w:p>
          <w:p w14:paraId="1F38816A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 xml:space="preserve">JOIN Products p ON </w:t>
            </w:r>
            <w:proofErr w:type="gramStart"/>
            <w:r>
              <w:t>od.product</w:t>
            </w:r>
            <w:proofErr w:type="gramEnd"/>
            <w:r>
              <w:t>_id = p.product_id</w:t>
            </w:r>
          </w:p>
          <w:p w14:paraId="55C98AE2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 xml:space="preserve">GROUP BY age_category, </w:t>
            </w:r>
            <w:proofErr w:type="gramStart"/>
            <w:r>
              <w:t>p.product</w:t>
            </w:r>
            <w:proofErr w:type="gramEnd"/>
            <w:r>
              <w:t>_name</w:t>
            </w:r>
          </w:p>
          <w:p w14:paraId="2FE1F5F7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ORDER BY age_category, total_sold DESC;</w:t>
            </w:r>
          </w:p>
        </w:tc>
      </w:tr>
    </w:tbl>
    <w:p w14:paraId="16BD4B35" w14:textId="77777777" w:rsidR="0030531D" w:rsidRDefault="00000000">
      <w:pPr>
        <w:pStyle w:val="Heading3"/>
        <w:rPr>
          <w:rFonts w:hint="eastAsia"/>
        </w:rPr>
      </w:pPr>
      <w:r>
        <w:rPr>
          <w:rStyle w:val="StrongEmphasis"/>
        </w:rPr>
        <w:t xml:space="preserve">   </w:t>
      </w:r>
      <w:bookmarkStart w:id="44" w:name="_Toc190856087"/>
      <w:r>
        <w:rPr>
          <w:rStyle w:val="StrongEmphasis"/>
        </w:rPr>
        <w:t>7.4.5. Country with Minimum Transactions and Sales</w:t>
      </w:r>
      <w:bookmarkEnd w:id="44"/>
    </w:p>
    <w:p w14:paraId="76FAF124" w14:textId="77777777" w:rsidR="0030531D" w:rsidRDefault="0030531D">
      <w:pPr>
        <w:pStyle w:val="Textbody"/>
        <w:rPr>
          <w:rFonts w:hint="eastAsia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30531D" w14:paraId="4A528333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01D776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SELECT country,</w:t>
            </w:r>
          </w:p>
          <w:p w14:paraId="25B37434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 xml:space="preserve">          </w:t>
            </w:r>
            <w:proofErr w:type="gramStart"/>
            <w:r>
              <w:t>COUNT(</w:t>
            </w:r>
            <w:proofErr w:type="gramEnd"/>
            <w:r>
              <w:t>order_id) AS total_orders,</w:t>
            </w:r>
          </w:p>
          <w:p w14:paraId="707DBA6A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 xml:space="preserve">          </w:t>
            </w:r>
            <w:proofErr w:type="gramStart"/>
            <w:r>
              <w:t>SUM(</w:t>
            </w:r>
            <w:proofErr w:type="gramEnd"/>
            <w:r>
              <w:t>total_amount) AS total_sales</w:t>
            </w:r>
          </w:p>
          <w:p w14:paraId="2265784F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FROM Orders</w:t>
            </w:r>
          </w:p>
          <w:p w14:paraId="29C535A8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GROUP BY country</w:t>
            </w:r>
          </w:p>
          <w:p w14:paraId="0DA84866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ORDER BY total_sales ASC</w:t>
            </w:r>
          </w:p>
          <w:p w14:paraId="0BEE26C8" w14:textId="77777777" w:rsidR="0030531D" w:rsidRDefault="00000000">
            <w:pPr>
              <w:pStyle w:val="TableContents"/>
              <w:rPr>
                <w:rFonts w:hint="eastAsia"/>
              </w:rPr>
            </w:pPr>
            <w:r>
              <w:t>LIMIT 1;</w:t>
            </w:r>
          </w:p>
        </w:tc>
      </w:tr>
    </w:tbl>
    <w:p w14:paraId="5A800C60" w14:textId="77777777" w:rsidR="0030531D" w:rsidRDefault="0030531D">
      <w:pPr>
        <w:pStyle w:val="Textbody"/>
        <w:rPr>
          <w:rFonts w:hint="eastAsia"/>
        </w:rPr>
      </w:pPr>
    </w:p>
    <w:sectPr w:rsidR="0030531D">
      <w:headerReference w:type="default" r:id="rId47"/>
      <w:footerReference w:type="default" r:id="rId48"/>
      <w:pgSz w:w="11906" w:h="16838"/>
      <w:pgMar w:top="720" w:right="1134" w:bottom="1474" w:left="1134" w:header="720" w:footer="1134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CB4D93" w14:textId="77777777" w:rsidR="00854843" w:rsidRDefault="00854843">
      <w:pPr>
        <w:rPr>
          <w:rFonts w:hint="eastAsia"/>
        </w:rPr>
      </w:pPr>
      <w:r>
        <w:separator/>
      </w:r>
    </w:p>
  </w:endnote>
  <w:endnote w:type="continuationSeparator" w:id="0">
    <w:p w14:paraId="3130B5C5" w14:textId="77777777" w:rsidR="00854843" w:rsidRDefault="0085484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, 'Courier New', monosp">
    <w:altName w:val="Consolas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76657" w14:textId="77777777" w:rsidR="00000000" w:rsidRDefault="00000000">
    <w:pPr>
      <w:pStyle w:val="Footer"/>
      <w:jc w:val="right"/>
      <w:rPr>
        <w:rFonts w:hint="eastAsia"/>
      </w:rPr>
    </w:pPr>
    <w:r>
      <w:fldChar w:fldCharType="begin"/>
    </w:r>
    <w:r>
      <w:instrText xml:space="preserve"> PAGE </w:instrText>
    </w:r>
    <w:r>
      <w:rPr>
        <w:rFonts w:hint="eastAsia"/>
      </w:rPr>
      <w:fldChar w:fldCharType="separate"/>
    </w:r>
    <w: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A3ED97" w14:textId="77777777" w:rsidR="00854843" w:rsidRDefault="0085484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A581A68" w14:textId="77777777" w:rsidR="00854843" w:rsidRDefault="0085484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84D00" w14:textId="77777777" w:rsidR="00000000" w:rsidRDefault="00000000">
    <w:pPr>
      <w:pStyle w:val="Header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DFBFB1" wp14:editId="48491F63">
              <wp:simplePos x="0" y="0"/>
              <wp:positionH relativeFrom="margin">
                <wp:posOffset>68580</wp:posOffset>
              </wp:positionH>
              <wp:positionV relativeFrom="page">
                <wp:posOffset>60960</wp:posOffset>
              </wp:positionV>
              <wp:extent cx="5950079" cy="275400"/>
              <wp:effectExtent l="0" t="0" r="0" b="0"/>
              <wp:wrapSquare wrapText="bothSides"/>
              <wp:docPr id="835252681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79" cy="275400"/>
                      </a:xfrm>
                      <a:prstGeom prst="rect">
                        <a:avLst/>
                      </a:prstGeom>
                      <a:solidFill>
                        <a:srgbClr val="156082"/>
                      </a:solidFill>
                      <a:ln cap="flat">
                        <a:noFill/>
                        <a:prstDash val="solid"/>
                      </a:ln>
                    </wps:spPr>
                    <wps:txbx>
                      <w:txbxContent>
                        <w:p w14:paraId="5CBF0E51" w14:textId="77777777" w:rsidR="00000000" w:rsidRPr="002F0150" w:rsidRDefault="00000000">
                          <w:pPr>
                            <w:rPr>
                              <w:rFonts w:hint="eastAsia"/>
                            </w:rPr>
                          </w:pPr>
                          <w:r w:rsidRPr="002F0150">
                            <w:t>Technical Documentation: Data Model, Queries, and Reporting Framework</w:t>
                          </w:r>
                        </w:p>
                      </w:txbxContent>
                    </wps:txbx>
                    <wps:bodyPr vert="horz" wrap="square" lIns="91440" tIns="45720" rIns="91440" bIns="45720" anchor="ctr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0EDFBFB1" id="Rectangle 63" o:spid="_x0000_s1032" style="position:absolute;margin-left:5.4pt;margin-top:4.8pt;width:468.5pt;height:21.7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" fillcolor="#156082" stroked="f">
              <v:textbox style="mso-fit-shape-to-text:t">
                <w:txbxContent>
                  <w:p w14:paraId="5CBF0E51" w14:textId="77777777" w:rsidR="00000000" w:rsidRPr="002F0150" w:rsidRDefault="00000000">
                    <w:pPr>
                      <w:rPr>
                        <w:rFonts w:hint="eastAsia"/>
                      </w:rPr>
                    </w:pPr>
                    <w:r w:rsidRPr="002F0150">
                      <w:t>Technical Documentation: Data Model, Queries, and Reporting Framework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37109"/>
    <w:multiLevelType w:val="multilevel"/>
    <w:tmpl w:val="78BA19A6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" w15:restartNumberingAfterBreak="0">
    <w:nsid w:val="32DF522B"/>
    <w:multiLevelType w:val="multilevel"/>
    <w:tmpl w:val="EFDA1A10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4BBE6E3D"/>
    <w:multiLevelType w:val="multilevel"/>
    <w:tmpl w:val="F3DE27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4F2165DD"/>
    <w:multiLevelType w:val="multilevel"/>
    <w:tmpl w:val="50CC125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num w:numId="1" w16cid:durableId="608853646">
    <w:abstractNumId w:val="2"/>
  </w:num>
  <w:num w:numId="2" w16cid:durableId="712269539">
    <w:abstractNumId w:val="1"/>
  </w:num>
  <w:num w:numId="3" w16cid:durableId="885407112">
    <w:abstractNumId w:val="0"/>
  </w:num>
  <w:num w:numId="4" w16cid:durableId="11961958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0531D"/>
    <w:rsid w:val="00095AF6"/>
    <w:rsid w:val="002F0150"/>
    <w:rsid w:val="0030531D"/>
    <w:rsid w:val="00417F60"/>
    <w:rsid w:val="00854843"/>
    <w:rsid w:val="00C1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B2480"/>
  <w15:docId w15:val="{21BEC7AA-469E-4330-B16E-38D1AE897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2">
    <w:name w:val="heading 2"/>
    <w:basedOn w:val="Heading"/>
    <w:next w:val="Textbody"/>
    <w:uiPriority w:val="9"/>
    <w:unhideWhenUsed/>
    <w:qFormat/>
    <w:pPr>
      <w:spacing w:before="200" w:after="0"/>
      <w:outlineLvl w:val="1"/>
    </w:pPr>
    <w:rPr>
      <w:rFonts w:ascii="Liberation Serif" w:eastAsia="NSimSun" w:hAnsi="Liberation Serif" w:cs="Liberation Serif"/>
      <w:b/>
      <w:bCs/>
      <w:sz w:val="36"/>
      <w:szCs w:val="36"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 w:after="0"/>
      <w:outlineLvl w:val="2"/>
    </w:pPr>
    <w:rPr>
      <w:rFonts w:ascii="Liberation Serif" w:eastAsia="NSimSun" w:hAnsi="Liberation Serif" w:cs="Liberation Serif"/>
      <w:b/>
      <w:bCs/>
    </w:rPr>
  </w:style>
  <w:style w:type="paragraph" w:styleId="Heading4">
    <w:name w:val="heading 4"/>
    <w:basedOn w:val="Heading"/>
    <w:next w:val="Textbody"/>
    <w:uiPriority w:val="9"/>
    <w:unhideWhenUsed/>
    <w:qFormat/>
    <w:pPr>
      <w:spacing w:before="120" w:after="0"/>
      <w:outlineLvl w:val="3"/>
    </w:pPr>
    <w:rPr>
      <w:rFonts w:ascii="Liberation Serif" w:eastAsia="NSimSun" w:hAnsi="Liberation Serif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IndexHeading"/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638"/>
      </w:tabs>
      <w:ind w:left="567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  <w:style w:type="paragraph" w:styleId="TOC2">
    <w:name w:val="toc 2"/>
    <w:basedOn w:val="Normal"/>
    <w:next w:val="Normal"/>
    <w:autoRedefine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pPr>
      <w:tabs>
        <w:tab w:val="right" w:leader="dot" w:pos="9628"/>
      </w:tabs>
      <w:spacing w:after="100"/>
      <w:ind w:left="480"/>
    </w:pPr>
    <w:rPr>
      <w:rFonts w:cs="Mangal"/>
      <w:szCs w:val="21"/>
    </w:rPr>
  </w:style>
  <w:style w:type="paragraph" w:customStyle="1" w:styleId="msonormal0">
    <w:name w:val="msonormal"/>
    <w:basedOn w:val="Normal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val="en-GB" w:eastAsia="en-GB" w:bidi="ar-SA"/>
    </w:rPr>
  </w:style>
  <w:style w:type="paragraph" w:styleId="NormalWeb">
    <w:name w:val="Normal (Web)"/>
    <w:basedOn w:val="Normal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val="en-GB" w:eastAsia="en-GB" w:bidi="ar-SA"/>
    </w:rPr>
  </w:style>
  <w:style w:type="paragraph" w:styleId="TOC4">
    <w:name w:val="toc 4"/>
    <w:basedOn w:val="Normal"/>
    <w:next w:val="Normal"/>
    <w:autoRedefine/>
    <w:pPr>
      <w:spacing w:after="100"/>
      <w:ind w:left="720"/>
    </w:pPr>
    <w:rPr>
      <w:rFonts w:cs="Mangal"/>
      <w:szCs w:val="21"/>
    </w:rPr>
  </w:style>
  <w:style w:type="paragraph" w:styleId="NoSpacing">
    <w:name w:val="No Spacing"/>
    <w:pPr>
      <w:textAlignment w:val="auto"/>
    </w:pPr>
    <w:rPr>
      <w:rFonts w:ascii="Aptos" w:eastAsia="Times New Roman" w:hAnsi="Aptos" w:cs="Times New Roman"/>
      <w:kern w:val="0"/>
      <w:sz w:val="22"/>
      <w:szCs w:val="22"/>
      <w:lang w:val="en-US" w:eastAsia="en-US" w:bidi="ar-SA"/>
    </w:rPr>
  </w:style>
  <w:style w:type="paragraph" w:customStyle="1" w:styleId="Default">
    <w:name w:val="Default"/>
    <w:pPr>
      <w:suppressAutoHyphens/>
      <w:textAlignment w:val="auto"/>
    </w:pPr>
    <w:rPr>
      <w:rFonts w:ascii="Arial" w:eastAsia="Aptos" w:hAnsi="Arial"/>
      <w:color w:val="000000"/>
      <w:kern w:val="0"/>
      <w:lang w:val="en-GB" w:eastAsia="en-US" w:bidi="ar-SA"/>
    </w:rPr>
  </w:style>
  <w:style w:type="paragraph" w:customStyle="1" w:styleId="Framecontents">
    <w:name w:val="Frame contents"/>
    <w:basedOn w:val="Normal"/>
    <w:pPr>
      <w:spacing w:after="160" w:line="276" w:lineRule="auto"/>
      <w:textAlignment w:val="auto"/>
    </w:pPr>
    <w:rPr>
      <w:rFonts w:ascii="Aptos" w:eastAsia="Aptos" w:hAnsi="Aptos" w:cs="Times New Roman"/>
      <w:lang w:val="en-GB" w:eastAsia="en-US" w:bidi="ar-SA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styleId="Hyperlink">
    <w:name w:val="Hyperlink"/>
    <w:basedOn w:val="DefaultParagraphFont"/>
    <w:rPr>
      <w:color w:val="467886"/>
      <w:u w:val="single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NoSpacingChar">
    <w:name w:val="No Spacing Char"/>
    <w:basedOn w:val="DefaultParagraphFont"/>
    <w:rPr>
      <w:rFonts w:ascii="Aptos" w:eastAsia="Times New Roman" w:hAnsi="Aptos" w:cs="Times New Roman"/>
      <w:kern w:val="0"/>
      <w:sz w:val="22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rPr>
      <w:rFonts w:cs="Mangal"/>
      <w:szCs w:val="21"/>
    </w:rPr>
  </w:style>
  <w:style w:type="character" w:customStyle="1" w:styleId="VisitedInternetLink">
    <w:name w:val="Visited Internet Link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#_Toc190856064" TargetMode="External"/><Relationship Id="rId18" Type="http://schemas.openxmlformats.org/officeDocument/2006/relationships/hyperlink" Target="#_Toc190856069" TargetMode="External"/><Relationship Id="rId26" Type="http://schemas.openxmlformats.org/officeDocument/2006/relationships/hyperlink" Target="#_Toc190856077" TargetMode="External"/><Relationship Id="rId39" Type="http://schemas.openxmlformats.org/officeDocument/2006/relationships/image" Target="media/image5.png"/><Relationship Id="rId21" Type="http://schemas.openxmlformats.org/officeDocument/2006/relationships/hyperlink" Target="#_Toc190856072" TargetMode="External"/><Relationship Id="rId34" Type="http://schemas.openxmlformats.org/officeDocument/2006/relationships/hyperlink" Target="#_Toc190856085" TargetMode="External"/><Relationship Id="rId42" Type="http://schemas.openxmlformats.org/officeDocument/2006/relationships/image" Target="media/image8.png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#_Toc190856067" TargetMode="External"/><Relationship Id="rId29" Type="http://schemas.openxmlformats.org/officeDocument/2006/relationships/hyperlink" Target="#_Toc190856080" TargetMode="External"/><Relationship Id="rId11" Type="http://schemas.openxmlformats.org/officeDocument/2006/relationships/hyperlink" Target="#_Toc190856062" TargetMode="External"/><Relationship Id="rId24" Type="http://schemas.openxmlformats.org/officeDocument/2006/relationships/hyperlink" Target="#_Toc190856075" TargetMode="External"/><Relationship Id="rId32" Type="http://schemas.openxmlformats.org/officeDocument/2006/relationships/hyperlink" Target="#_Toc190856083" TargetMode="External"/><Relationship Id="rId37" Type="http://schemas.openxmlformats.org/officeDocument/2006/relationships/image" Target="media/image3.png"/><Relationship Id="rId40" Type="http://schemas.openxmlformats.org/officeDocument/2006/relationships/image" Target="media/image6.png"/><Relationship Id="rId45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#_Toc190856066" TargetMode="External"/><Relationship Id="rId23" Type="http://schemas.openxmlformats.org/officeDocument/2006/relationships/hyperlink" Target="#_Toc190856074" TargetMode="External"/><Relationship Id="rId28" Type="http://schemas.openxmlformats.org/officeDocument/2006/relationships/hyperlink" Target="#_Toc190856079" TargetMode="External"/><Relationship Id="rId36" Type="http://schemas.openxmlformats.org/officeDocument/2006/relationships/hyperlink" Target="#_Toc190856087" TargetMode="External"/><Relationship Id="rId49" Type="http://schemas.openxmlformats.org/officeDocument/2006/relationships/fontTable" Target="fontTable.xml"/><Relationship Id="rId10" Type="http://schemas.openxmlformats.org/officeDocument/2006/relationships/hyperlink" Target="#_Toc190856061" TargetMode="External"/><Relationship Id="rId19" Type="http://schemas.openxmlformats.org/officeDocument/2006/relationships/hyperlink" Target="#_Toc190856070" TargetMode="External"/><Relationship Id="rId31" Type="http://schemas.openxmlformats.org/officeDocument/2006/relationships/hyperlink" Target="#_Toc190856082" TargetMode="External"/><Relationship Id="rId44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#_Toc190856065" TargetMode="External"/><Relationship Id="rId22" Type="http://schemas.openxmlformats.org/officeDocument/2006/relationships/hyperlink" Target="#_Toc190856073" TargetMode="External"/><Relationship Id="rId27" Type="http://schemas.openxmlformats.org/officeDocument/2006/relationships/hyperlink" Target="#_Toc190856078" TargetMode="External"/><Relationship Id="rId30" Type="http://schemas.openxmlformats.org/officeDocument/2006/relationships/hyperlink" Target="#_Toc190856081" TargetMode="External"/><Relationship Id="rId35" Type="http://schemas.openxmlformats.org/officeDocument/2006/relationships/hyperlink" Target="#_Toc190856086" TargetMode="External"/><Relationship Id="rId43" Type="http://schemas.openxmlformats.org/officeDocument/2006/relationships/image" Target="media/image9.png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#_Toc190856063" TargetMode="External"/><Relationship Id="rId17" Type="http://schemas.openxmlformats.org/officeDocument/2006/relationships/hyperlink" Target="#_Toc190856068" TargetMode="External"/><Relationship Id="rId25" Type="http://schemas.openxmlformats.org/officeDocument/2006/relationships/hyperlink" Target="#_Toc190856076" TargetMode="External"/><Relationship Id="rId33" Type="http://schemas.openxmlformats.org/officeDocument/2006/relationships/hyperlink" Target="#_Toc190856084" TargetMode="External"/><Relationship Id="rId38" Type="http://schemas.openxmlformats.org/officeDocument/2006/relationships/image" Target="media/image4.png"/><Relationship Id="rId46" Type="http://schemas.openxmlformats.org/officeDocument/2006/relationships/image" Target="media/image12.png"/><Relationship Id="rId20" Type="http://schemas.openxmlformats.org/officeDocument/2006/relationships/hyperlink" Target="#_Toc190856071" TargetMode="External"/><Relationship Id="rId41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F254E-3276-49F6-8273-FBEE20AC5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2719</Words>
  <Characters>15502</Characters>
  <Application>Microsoft Office Word</Application>
  <DocSecurity>0</DocSecurity>
  <Lines>129</Lines>
  <Paragraphs>36</Paragraphs>
  <ScaleCrop>false</ScaleCrop>
  <Company/>
  <LinksUpToDate>false</LinksUpToDate>
  <CharactersWithSpaces>18185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Documentation: Data Model, Queries, and Reporting Framework</dc:title>
  <dc:subject/>
  <dc:creator>Yogesh Kodgire</dc:creator>
  <dc:description/>
  <cp:lastModifiedBy>Yogesh Kodgire</cp:lastModifiedBy>
  <cp:revision>3</cp:revision>
  <dcterms:created xsi:type="dcterms:W3CDTF">2025-02-20T05:55:00Z</dcterms:created>
  <dcterms:modified xsi:type="dcterms:W3CDTF">2025-02-20T05:59:00Z</dcterms:modified>
</cp:coreProperties>
</file>